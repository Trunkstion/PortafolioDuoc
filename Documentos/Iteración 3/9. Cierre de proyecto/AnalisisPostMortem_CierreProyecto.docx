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E766E7" w:rsidRPr="00154E88" w:rsidRDefault="00E766E7" w:rsidP="00E766E7">
      <w:pPr>
        <w:rPr>
          <w:rFonts w:cs="Arial"/>
          <w:lang w:val="es-CL"/>
        </w:rPr>
      </w:pPr>
    </w:p>
    <w:p w:rsidR="00FC3578" w:rsidRPr="00154E88" w:rsidRDefault="00FC3578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154E88">
        <w:rPr>
          <w:rFonts w:ascii="Verdana" w:hAnsi="Verdana" w:cs="Arial"/>
          <w:sz w:val="32"/>
          <w:szCs w:val="32"/>
          <w:lang w:val="es-CL"/>
        </w:rPr>
        <w:t>Proyecto Escuela de Vuelo Escuadrilla Halcón</w:t>
      </w:r>
    </w:p>
    <w:p w:rsidR="00E67371" w:rsidRPr="00154E88" w:rsidRDefault="00E67371" w:rsidP="008D6111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proofErr w:type="spellStart"/>
      <w:r w:rsidRPr="00154E88">
        <w:rPr>
          <w:rFonts w:ascii="Verdana" w:hAnsi="Verdana" w:cs="Arial"/>
          <w:sz w:val="32"/>
          <w:szCs w:val="32"/>
          <w:lang w:val="es-CL"/>
        </w:rPr>
        <w:t>AnalisisPostMortem</w:t>
      </w:r>
      <w:proofErr w:type="spellEnd"/>
      <w:r w:rsidR="00C73974" w:rsidRPr="00154E88">
        <w:rPr>
          <w:rFonts w:ascii="Verdana" w:hAnsi="Verdana" w:cs="Arial"/>
          <w:sz w:val="32"/>
          <w:szCs w:val="32"/>
          <w:lang w:val="es-CL"/>
        </w:rPr>
        <w:t xml:space="preserve"> y Cierre de Proyecto</w:t>
      </w:r>
    </w:p>
    <w:p w:rsidR="007036AE" w:rsidRPr="00154E88" w:rsidRDefault="00CA034B" w:rsidP="008D6111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154E88">
        <w:rPr>
          <w:rFonts w:ascii="Verdana" w:hAnsi="Verdana" w:cs="Arial"/>
          <w:sz w:val="32"/>
          <w:szCs w:val="32"/>
          <w:lang w:val="es-CL"/>
        </w:rPr>
        <w:t>Versión 1.</w:t>
      </w:r>
      <w:r w:rsidR="00E67371" w:rsidRPr="00154E88">
        <w:rPr>
          <w:rFonts w:ascii="Verdana" w:hAnsi="Verdana" w:cs="Arial"/>
          <w:sz w:val="32"/>
          <w:szCs w:val="32"/>
          <w:lang w:val="es-CL"/>
        </w:rPr>
        <w:t>0</w:t>
      </w:r>
    </w:p>
    <w:p w:rsidR="007036AE" w:rsidRPr="00154E88" w:rsidRDefault="00A379F4">
      <w:pPr>
        <w:pStyle w:val="Ttulo"/>
        <w:spacing w:after="120"/>
        <w:rPr>
          <w:rFonts w:ascii="Verdana" w:hAnsi="Verdana" w:cs="Arial"/>
          <w:sz w:val="28"/>
          <w:lang w:val="es-CL"/>
        </w:rPr>
      </w:pPr>
      <w:r w:rsidRPr="00154E88">
        <w:rPr>
          <w:rFonts w:ascii="Verdana" w:hAnsi="Verdana" w:cs="Arial"/>
          <w:sz w:val="28"/>
          <w:lang w:val="es-CL"/>
        </w:rPr>
        <w:br w:type="page"/>
      </w:r>
      <w:r w:rsidR="007036AE" w:rsidRPr="00154E88">
        <w:rPr>
          <w:rFonts w:ascii="Verdana" w:hAnsi="Verdana" w:cs="Arial"/>
          <w:sz w:val="28"/>
          <w:lang w:val="es-CL"/>
        </w:rPr>
        <w:lastRenderedPageBreak/>
        <w:t>Historia de Revisiones</w:t>
      </w:r>
    </w:p>
    <w:p w:rsidR="006A6F80" w:rsidRPr="00154E88" w:rsidRDefault="006A6F80" w:rsidP="006A6F80">
      <w:pPr>
        <w:rPr>
          <w:rFonts w:cs="Arial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8"/>
        <w:gridCol w:w="1578"/>
        <w:gridCol w:w="2959"/>
        <w:gridCol w:w="2401"/>
      </w:tblGrid>
      <w:tr w:rsidR="007036AE" w:rsidRPr="00154E88" w:rsidTr="00CA034B">
        <w:trPr>
          <w:trHeight w:val="412"/>
        </w:trPr>
        <w:tc>
          <w:tcPr>
            <w:tcW w:w="1157" w:type="pct"/>
          </w:tcPr>
          <w:p w:rsidR="007036AE" w:rsidRPr="00154E88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154E88">
              <w:rPr>
                <w:rFonts w:cs="Arial"/>
                <w:b/>
                <w:lang w:val="es-CL"/>
              </w:rPr>
              <w:t>Fecha</w:t>
            </w:r>
          </w:p>
        </w:tc>
        <w:tc>
          <w:tcPr>
            <w:tcW w:w="874" w:type="pct"/>
          </w:tcPr>
          <w:p w:rsidR="007036AE" w:rsidRPr="00154E88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154E88">
              <w:rPr>
                <w:rFonts w:cs="Arial"/>
                <w:b/>
                <w:lang w:val="es-CL"/>
              </w:rPr>
              <w:t>Versión</w:t>
            </w:r>
          </w:p>
        </w:tc>
        <w:tc>
          <w:tcPr>
            <w:tcW w:w="1639" w:type="pct"/>
          </w:tcPr>
          <w:p w:rsidR="007036AE" w:rsidRPr="00154E88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154E88">
              <w:rPr>
                <w:rFonts w:cs="Arial"/>
                <w:b/>
                <w:lang w:val="es-CL"/>
              </w:rPr>
              <w:t>Descripción</w:t>
            </w:r>
          </w:p>
        </w:tc>
        <w:tc>
          <w:tcPr>
            <w:tcW w:w="1330" w:type="pct"/>
          </w:tcPr>
          <w:p w:rsidR="007036AE" w:rsidRPr="00154E88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154E88">
              <w:rPr>
                <w:rFonts w:cs="Arial"/>
                <w:b/>
                <w:lang w:val="es-CL"/>
              </w:rPr>
              <w:t>Autor</w:t>
            </w:r>
          </w:p>
        </w:tc>
      </w:tr>
      <w:tr w:rsidR="007036AE" w:rsidRPr="00154E88" w:rsidTr="00CA034B">
        <w:tc>
          <w:tcPr>
            <w:tcW w:w="1157" w:type="pct"/>
          </w:tcPr>
          <w:p w:rsidR="007036AE" w:rsidRPr="00154E88" w:rsidRDefault="00E67371">
            <w:pPr>
              <w:pStyle w:val="Tabletext"/>
              <w:rPr>
                <w:rFonts w:cs="Arial"/>
                <w:lang w:val="es-CL"/>
              </w:rPr>
            </w:pPr>
            <w:r w:rsidRPr="00154E88">
              <w:rPr>
                <w:rFonts w:cs="Arial"/>
              </w:rPr>
              <w:t>10-12</w:t>
            </w:r>
            <w:r w:rsidR="00535C00" w:rsidRPr="00154E88">
              <w:rPr>
                <w:rFonts w:cs="Arial"/>
              </w:rPr>
              <w:t>-2016</w:t>
            </w:r>
          </w:p>
        </w:tc>
        <w:tc>
          <w:tcPr>
            <w:tcW w:w="874" w:type="pct"/>
          </w:tcPr>
          <w:p w:rsidR="007036AE" w:rsidRPr="00154E88" w:rsidRDefault="00CA034B">
            <w:pPr>
              <w:pStyle w:val="Tabletext"/>
              <w:rPr>
                <w:rFonts w:cs="Arial"/>
                <w:lang w:val="es-CL"/>
              </w:rPr>
            </w:pPr>
            <w:r w:rsidRPr="00154E88">
              <w:rPr>
                <w:rFonts w:cs="Arial"/>
                <w:lang w:val="es-CL"/>
              </w:rPr>
              <w:t>1.</w:t>
            </w:r>
            <w:r w:rsidR="007036AE" w:rsidRPr="00154E88">
              <w:rPr>
                <w:rFonts w:cs="Arial"/>
                <w:lang w:val="es-CL"/>
              </w:rPr>
              <w:t>0</w:t>
            </w:r>
          </w:p>
        </w:tc>
        <w:tc>
          <w:tcPr>
            <w:tcW w:w="1639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  <w:r w:rsidRPr="00154E88">
              <w:rPr>
                <w:rFonts w:cs="Arial"/>
                <w:lang w:val="es-CL"/>
              </w:rPr>
              <w:t>Documento inicial</w:t>
            </w:r>
          </w:p>
        </w:tc>
        <w:tc>
          <w:tcPr>
            <w:tcW w:w="1330" w:type="pct"/>
          </w:tcPr>
          <w:p w:rsidR="007036AE" w:rsidRPr="00154E88" w:rsidRDefault="00535C00">
            <w:pPr>
              <w:pStyle w:val="Tabletext"/>
              <w:rPr>
                <w:rFonts w:cs="Arial"/>
                <w:u w:val="single"/>
                <w:lang w:val="es-CL"/>
              </w:rPr>
            </w:pPr>
            <w:r w:rsidRPr="00154E88">
              <w:rPr>
                <w:rFonts w:cs="Arial"/>
                <w:lang w:val="es-CL"/>
              </w:rPr>
              <w:t>Diego Silva A.</w:t>
            </w:r>
          </w:p>
        </w:tc>
      </w:tr>
      <w:tr w:rsidR="007036AE" w:rsidRPr="00154E88" w:rsidTr="00CA034B">
        <w:tc>
          <w:tcPr>
            <w:tcW w:w="1157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  <w:tr w:rsidR="007036AE" w:rsidRPr="00154E88" w:rsidTr="00CA034B">
        <w:tc>
          <w:tcPr>
            <w:tcW w:w="1157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154E88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</w:tbl>
    <w:p w:rsidR="007036AE" w:rsidRPr="00154E88" w:rsidRDefault="007036AE">
      <w:pPr>
        <w:rPr>
          <w:rFonts w:cs="Arial"/>
          <w:lang w:val="es-CL"/>
        </w:rPr>
      </w:pPr>
    </w:p>
    <w:p w:rsidR="00E67371" w:rsidRPr="00EF089C" w:rsidRDefault="00E67371" w:rsidP="003026B7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154E88">
        <w:rPr>
          <w:rFonts w:ascii="Verdana" w:hAnsi="Verdana"/>
          <w:lang w:val="es-CL"/>
        </w:rPr>
        <w:br w:type="page"/>
      </w:r>
      <w:r w:rsidR="003026B7" w:rsidRPr="00EF089C">
        <w:rPr>
          <w:rFonts w:ascii="Verdana" w:hAnsi="Verdana"/>
          <w:sz w:val="22"/>
          <w:szCs w:val="22"/>
          <w:lang w:val="es-CL"/>
        </w:rPr>
        <w:lastRenderedPageBreak/>
        <w:t>Introducción</w:t>
      </w:r>
    </w:p>
    <w:p w:rsidR="003026B7" w:rsidRPr="00154E88" w:rsidRDefault="003026B7" w:rsidP="003026B7">
      <w:pPr>
        <w:rPr>
          <w:lang w:val="es-CL" w:eastAsia="en-US"/>
        </w:rPr>
      </w:pPr>
    </w:p>
    <w:p w:rsidR="00E644F9" w:rsidRPr="00154E88" w:rsidRDefault="003026B7" w:rsidP="00E644F9">
      <w:pPr>
        <w:jc w:val="both"/>
        <w:rPr>
          <w:lang w:val="es-CL" w:eastAsia="en-US"/>
        </w:rPr>
      </w:pPr>
      <w:r w:rsidRPr="00154E88">
        <w:rPr>
          <w:lang w:val="es-CL" w:eastAsia="en-US"/>
        </w:rPr>
        <w:t>El proceso de análisis post mortem</w:t>
      </w:r>
      <w:r w:rsidR="00E644F9" w:rsidRPr="00154E88">
        <w:rPr>
          <w:lang w:val="es-CL" w:eastAsia="en-US"/>
        </w:rPr>
        <w:t xml:space="preserve"> y cierre de proyecto</w:t>
      </w:r>
      <w:r w:rsidRPr="00154E88">
        <w:rPr>
          <w:lang w:val="es-CL" w:eastAsia="en-US"/>
        </w:rPr>
        <w:t xml:space="preserve"> suele iniciarse idealmente después de concluir este y con independencia del existo o fracaso del mismo. También este proceso estable los procedimientos para coordinar las actividades requeridas para verificar y documentar los procesos entregables del proyecto, coordinar e interactuar para formalizar la aceptación de estos productos entregables por parte del cliente, e investigar las razones por las cuales se realizaron ciertas acciones si un proyecto se da por finalizado antes de completarlo.</w:t>
      </w:r>
    </w:p>
    <w:p w:rsidR="00E644F9" w:rsidRPr="00154E88" w:rsidRDefault="00E644F9" w:rsidP="00E644F9">
      <w:pPr>
        <w:jc w:val="both"/>
        <w:rPr>
          <w:lang w:val="es-CL" w:eastAsia="en-US"/>
        </w:rPr>
      </w:pPr>
    </w:p>
    <w:p w:rsidR="00E644F9" w:rsidRPr="00EF089C" w:rsidRDefault="00E644F9" w:rsidP="00E644F9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EF089C">
        <w:rPr>
          <w:rFonts w:ascii="Verdana" w:hAnsi="Verdana"/>
          <w:sz w:val="22"/>
          <w:szCs w:val="22"/>
          <w:lang w:val="es-CL"/>
        </w:rPr>
        <w:t>Criterios de inicio</w:t>
      </w:r>
    </w:p>
    <w:p w:rsidR="00E644F9" w:rsidRPr="00154E88" w:rsidRDefault="00E644F9" w:rsidP="00E644F9">
      <w:pPr>
        <w:rPr>
          <w:lang w:val="es-CL" w:eastAsia="en-US"/>
        </w:rPr>
      </w:pPr>
    </w:p>
    <w:p w:rsidR="00E644F9" w:rsidRPr="00154E88" w:rsidRDefault="00E644F9" w:rsidP="00E644F9">
      <w:pPr>
        <w:jc w:val="both"/>
        <w:rPr>
          <w:lang w:val="es-CL" w:eastAsia="en-US"/>
        </w:rPr>
      </w:pPr>
      <w:r w:rsidRPr="00154E88">
        <w:rPr>
          <w:lang w:val="es-CL" w:eastAsia="en-US"/>
        </w:rPr>
        <w:t>Este proceso se dio inicio una vez culminada la fase de implementación del proyecto y el equipo ha tenido la oportunidad de evaluar su desempeño para así mejorar en el siguiente ciclo.</w:t>
      </w:r>
    </w:p>
    <w:p w:rsidR="00E644F9" w:rsidRPr="00154E88" w:rsidRDefault="00E644F9" w:rsidP="00E644F9">
      <w:pPr>
        <w:jc w:val="both"/>
        <w:rPr>
          <w:lang w:val="es-CL" w:eastAsia="en-US"/>
        </w:rPr>
      </w:pPr>
    </w:p>
    <w:p w:rsidR="00E644F9" w:rsidRPr="00EF089C" w:rsidRDefault="00E644F9" w:rsidP="00E644F9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EF089C">
        <w:rPr>
          <w:rFonts w:ascii="Verdana" w:hAnsi="Verdana"/>
          <w:sz w:val="22"/>
          <w:szCs w:val="22"/>
          <w:lang w:val="es-CL"/>
        </w:rPr>
        <w:t>Objetivo de este proceso</w:t>
      </w:r>
    </w:p>
    <w:p w:rsidR="00E644F9" w:rsidRPr="00154E88" w:rsidRDefault="00E644F9" w:rsidP="00E644F9">
      <w:pPr>
        <w:rPr>
          <w:lang w:val="es-CL" w:eastAsia="en-US"/>
        </w:rPr>
      </w:pPr>
    </w:p>
    <w:p w:rsidR="00E644F9" w:rsidRPr="00154E88" w:rsidRDefault="00E644F9" w:rsidP="00E644F9">
      <w:pPr>
        <w:jc w:val="both"/>
        <w:rPr>
          <w:lang w:val="es-CL" w:eastAsia="en-US"/>
        </w:rPr>
      </w:pPr>
      <w:r w:rsidRPr="00154E88">
        <w:rPr>
          <w:lang w:val="es-CL" w:eastAsia="en-US"/>
        </w:rPr>
        <w:t>El objetivo principal del proceso post mortem y cierre es realizar una evaluación del desempeño del equipo en la fase actual y generar estrategias para mejorar en los ciclos siguientes.</w:t>
      </w:r>
      <w:r w:rsidR="003A7A1E" w:rsidRPr="00154E88">
        <w:rPr>
          <w:lang w:val="es-CL" w:eastAsia="en-US"/>
        </w:rPr>
        <w:t xml:space="preserve"> Por lo tanto, se debe realizar una comparación de lo planeado con lo ejecutado y analizar las oportunidades de mejora y decidir que practicas se deben cambiar para el siguiente ciclo o para el siguiente proyecto.</w:t>
      </w:r>
    </w:p>
    <w:p w:rsidR="003A7A1E" w:rsidRPr="00154E88" w:rsidRDefault="003A7A1E" w:rsidP="00E644F9">
      <w:pPr>
        <w:jc w:val="both"/>
        <w:rPr>
          <w:lang w:val="es-CL" w:eastAsia="en-US"/>
        </w:rPr>
      </w:pPr>
    </w:p>
    <w:p w:rsidR="003A7A1E" w:rsidRPr="00EF089C" w:rsidRDefault="003A7A1E" w:rsidP="003A7A1E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EF089C">
        <w:rPr>
          <w:rFonts w:ascii="Verdana" w:hAnsi="Verdana"/>
          <w:sz w:val="22"/>
          <w:szCs w:val="22"/>
          <w:lang w:val="es-CL"/>
        </w:rPr>
        <w:t>Entradas</w:t>
      </w:r>
    </w:p>
    <w:p w:rsidR="003A7A1E" w:rsidRPr="00154E88" w:rsidRDefault="003A7A1E" w:rsidP="003A7A1E">
      <w:pPr>
        <w:rPr>
          <w:lang w:val="es-CL" w:eastAsia="en-US"/>
        </w:rPr>
      </w:pPr>
    </w:p>
    <w:p w:rsidR="003A7A1E" w:rsidRPr="00154E88" w:rsidRDefault="003A7A1E" w:rsidP="003A7A1E">
      <w:pPr>
        <w:rPr>
          <w:lang w:val="es-CL" w:eastAsia="en-US"/>
        </w:rPr>
      </w:pPr>
      <w:r w:rsidRPr="00154E88">
        <w:rPr>
          <w:lang w:val="es-CL" w:eastAsia="en-US"/>
        </w:rPr>
        <w:t>Las siguientes son las entradas del análisis post mortem:</w:t>
      </w:r>
    </w:p>
    <w:p w:rsidR="003A7A1E" w:rsidRPr="00154E88" w:rsidRDefault="003A7A1E" w:rsidP="003A7A1E">
      <w:pPr>
        <w:rPr>
          <w:lang w:val="es-CL" w:eastAsia="en-US"/>
        </w:rPr>
      </w:pPr>
    </w:p>
    <w:p w:rsidR="003A7A1E" w:rsidRPr="00154E88" w:rsidRDefault="003A7A1E" w:rsidP="000E5E85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Código fuente producido y probado:</w:t>
      </w:r>
    </w:p>
    <w:p w:rsidR="003B4CD4" w:rsidRPr="00154E88" w:rsidRDefault="00F94492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Control de riesgos</w:t>
      </w:r>
    </w:p>
    <w:p w:rsidR="00F94492" w:rsidRPr="00154E88" w:rsidRDefault="00F94492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Lista de riesgos</w:t>
      </w:r>
    </w:p>
    <w:p w:rsidR="00F94492" w:rsidRPr="00154E88" w:rsidRDefault="00F94492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Plan de control de riesgos</w:t>
      </w:r>
    </w:p>
    <w:p w:rsidR="00F94492" w:rsidRPr="00154E88" w:rsidRDefault="00F94492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Plan de pruebas</w:t>
      </w:r>
    </w:p>
    <w:p w:rsidR="003A7A1E" w:rsidRPr="00154E88" w:rsidRDefault="003A7A1E" w:rsidP="000E5E85">
      <w:pPr>
        <w:pStyle w:val="Prrafodelista"/>
        <w:numPr>
          <w:ilvl w:val="0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Plan de calidad y datos requeridos para cada ciclo com</w:t>
      </w:r>
      <w:r w:rsidR="00F94492" w:rsidRPr="00154E88">
        <w:rPr>
          <w:lang w:val="es-CL" w:eastAsia="en-US"/>
        </w:rPr>
        <w:t>pletos</w:t>
      </w:r>
    </w:p>
    <w:p w:rsidR="00F94492" w:rsidRPr="00154E88" w:rsidRDefault="00F94492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Plan de calidad</w:t>
      </w:r>
    </w:p>
    <w:p w:rsidR="00F94492" w:rsidRPr="00154E88" w:rsidRDefault="006750AD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Carta Gantt</w:t>
      </w:r>
    </w:p>
    <w:p w:rsidR="00792DC1" w:rsidRPr="00154E88" w:rsidRDefault="006750AD" w:rsidP="000E5E85">
      <w:pPr>
        <w:pStyle w:val="Prrafodelista"/>
        <w:numPr>
          <w:ilvl w:val="1"/>
          <w:numId w:val="37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Métricas de calidad</w:t>
      </w:r>
    </w:p>
    <w:p w:rsidR="00792DC1" w:rsidRPr="00154E88" w:rsidRDefault="00792DC1">
      <w:pPr>
        <w:rPr>
          <w:lang w:val="es-CL" w:eastAsia="en-US"/>
        </w:rPr>
      </w:pPr>
      <w:r w:rsidRPr="00154E88">
        <w:rPr>
          <w:lang w:val="es-CL" w:eastAsia="en-US"/>
        </w:rPr>
        <w:br w:type="page"/>
      </w:r>
    </w:p>
    <w:p w:rsidR="003A7A1E" w:rsidRPr="00154E88" w:rsidRDefault="003A7A1E" w:rsidP="00792DC1">
      <w:pPr>
        <w:jc w:val="both"/>
        <w:rPr>
          <w:lang w:val="es-CL" w:eastAsia="en-US"/>
        </w:rPr>
      </w:pPr>
    </w:p>
    <w:p w:rsidR="006750AD" w:rsidRPr="00154E88" w:rsidRDefault="006750AD" w:rsidP="006750AD">
      <w:pPr>
        <w:rPr>
          <w:lang w:val="es-CL" w:eastAsia="en-US"/>
        </w:rPr>
      </w:pPr>
    </w:p>
    <w:p w:rsidR="006750AD" w:rsidRPr="003D3E9F" w:rsidRDefault="006750AD" w:rsidP="006750AD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3D3E9F">
        <w:rPr>
          <w:rFonts w:ascii="Verdana" w:hAnsi="Verdana"/>
          <w:sz w:val="22"/>
          <w:szCs w:val="22"/>
          <w:lang w:val="es-CL"/>
        </w:rPr>
        <w:t>Actividades</w:t>
      </w:r>
    </w:p>
    <w:p w:rsidR="006750AD" w:rsidRPr="00154E88" w:rsidRDefault="006750AD" w:rsidP="006750AD">
      <w:pPr>
        <w:rPr>
          <w:lang w:val="es-CL" w:eastAsia="en-US"/>
        </w:rPr>
      </w:pPr>
    </w:p>
    <w:p w:rsidR="000E5E85" w:rsidRPr="00154E88" w:rsidRDefault="006750AD" w:rsidP="006750AD">
      <w:pPr>
        <w:rPr>
          <w:u w:val="single"/>
          <w:lang w:val="es-CL" w:eastAsia="en-US"/>
        </w:rPr>
      </w:pPr>
      <w:r w:rsidRPr="00154E88">
        <w:rPr>
          <w:u w:val="single"/>
          <w:lang w:val="es-CL" w:eastAsia="en-US"/>
        </w:rPr>
        <w:t>Revisión del estado del proyecto</w:t>
      </w:r>
    </w:p>
    <w:p w:rsidR="000E5E85" w:rsidRPr="00154E88" w:rsidRDefault="000E5E85" w:rsidP="006750AD">
      <w:pPr>
        <w:rPr>
          <w:lang w:val="es-CL" w:eastAsia="en-US"/>
        </w:rPr>
      </w:pPr>
    </w:p>
    <w:p w:rsidR="000E5E85" w:rsidRPr="00154E88" w:rsidRDefault="000E5E85" w:rsidP="003A5805">
      <w:pPr>
        <w:pStyle w:val="Prrafodelista"/>
        <w:numPr>
          <w:ilvl w:val="0"/>
          <w:numId w:val="42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Descripción: Esta actividad se basa en realizar una revisión de los resultados obtenidos en el proyecto, incluido el formato del plan de calidad para el producto y sus componentes, con el fin de analizar lo que hizo cada miembro del equipo y el equipo en conjunto, identificar que procesos se realizaron correctamente y en cuáles se falló, comparar el desempeño del equipo con las metas y lo planeado, identificar áreas problema y necesidades de mejora.</w:t>
      </w:r>
    </w:p>
    <w:p w:rsidR="000E5E85" w:rsidRPr="00154E88" w:rsidRDefault="000E5E85" w:rsidP="003A5805">
      <w:pPr>
        <w:pStyle w:val="Prrafodelista"/>
        <w:jc w:val="both"/>
        <w:rPr>
          <w:lang w:val="es-CL" w:eastAsia="en-US"/>
        </w:rPr>
      </w:pPr>
    </w:p>
    <w:p w:rsidR="00792DC1" w:rsidRPr="00154E88" w:rsidRDefault="000E5E85" w:rsidP="003A5805">
      <w:pPr>
        <w:pStyle w:val="Prrafodelista"/>
        <w:numPr>
          <w:ilvl w:val="0"/>
          <w:numId w:val="42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Resultado: </w:t>
      </w:r>
      <w:r w:rsidR="003A5805" w:rsidRPr="00154E88">
        <w:rPr>
          <w:lang w:val="es-CL" w:eastAsia="en-US"/>
        </w:rPr>
        <w:t xml:space="preserve">Los miembros del equipo realizaron en la mayoría de las veces los artefactos con el formato. Los documentos que no cumplían eran arreglados para que cumpliesen con la meta planeada. </w:t>
      </w:r>
      <w:r w:rsidRPr="00154E88">
        <w:rPr>
          <w:lang w:val="es-CL" w:eastAsia="en-US"/>
        </w:rPr>
        <w:t>El desempeño del equipo fue bueno</w:t>
      </w:r>
      <w:r w:rsidR="00792DC1" w:rsidRPr="00154E88">
        <w:rPr>
          <w:lang w:val="es-CL" w:eastAsia="en-US"/>
        </w:rPr>
        <w:t xml:space="preserve"> en cuanto la calidad. </w:t>
      </w:r>
    </w:p>
    <w:p w:rsidR="003A5805" w:rsidRPr="00154E88" w:rsidRDefault="003A5805" w:rsidP="003A5805">
      <w:pPr>
        <w:jc w:val="both"/>
        <w:rPr>
          <w:lang w:val="es-CL" w:eastAsia="en-US"/>
        </w:rPr>
      </w:pPr>
    </w:p>
    <w:p w:rsidR="000E5E85" w:rsidRPr="00154E88" w:rsidRDefault="000E5E85" w:rsidP="003A5805">
      <w:pPr>
        <w:pStyle w:val="Prrafodelista"/>
        <w:numPr>
          <w:ilvl w:val="0"/>
          <w:numId w:val="42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Responsable: Responsable de </w:t>
      </w:r>
      <w:r w:rsidR="003A5805" w:rsidRPr="00154E88">
        <w:rPr>
          <w:lang w:val="es-CL" w:eastAsia="en-US"/>
        </w:rPr>
        <w:t>la calidad</w:t>
      </w:r>
      <w:r w:rsidRPr="00154E88">
        <w:rPr>
          <w:lang w:val="es-CL" w:eastAsia="en-US"/>
        </w:rPr>
        <w:t>.</w:t>
      </w:r>
    </w:p>
    <w:p w:rsidR="000E5E85" w:rsidRPr="00154E88" w:rsidRDefault="000E5E85" w:rsidP="003A5805">
      <w:pPr>
        <w:pStyle w:val="Prrafodelista"/>
        <w:jc w:val="both"/>
        <w:rPr>
          <w:u w:val="single"/>
          <w:lang w:val="es-CL" w:eastAsia="en-US"/>
        </w:rPr>
      </w:pPr>
    </w:p>
    <w:p w:rsidR="000E5E85" w:rsidRPr="00154E88" w:rsidRDefault="000E5E85" w:rsidP="003A5805">
      <w:pPr>
        <w:pStyle w:val="Prrafodelista"/>
        <w:numPr>
          <w:ilvl w:val="0"/>
          <w:numId w:val="42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Participantes: Miembros del equipo.</w:t>
      </w:r>
    </w:p>
    <w:p w:rsidR="000E5E85" w:rsidRPr="00154E88" w:rsidRDefault="000E5E85" w:rsidP="000E5E85">
      <w:pPr>
        <w:pStyle w:val="Prrafodelista"/>
        <w:rPr>
          <w:u w:val="single"/>
          <w:lang w:val="es-CL" w:eastAsia="en-US"/>
        </w:rPr>
      </w:pPr>
    </w:p>
    <w:p w:rsidR="000E5E85" w:rsidRPr="00154E88" w:rsidRDefault="000E5E85" w:rsidP="000E5E85">
      <w:pPr>
        <w:pStyle w:val="Prrafodelista"/>
        <w:rPr>
          <w:u w:val="single"/>
          <w:lang w:val="es-CL" w:eastAsia="en-US"/>
        </w:rPr>
      </w:pPr>
    </w:p>
    <w:p w:rsidR="006750AD" w:rsidRPr="00154E88" w:rsidRDefault="00F21618" w:rsidP="006750AD">
      <w:pPr>
        <w:rPr>
          <w:lang w:val="es-CL" w:eastAsia="en-US"/>
        </w:rPr>
      </w:pPr>
      <w:r w:rsidRPr="00154E88">
        <w:rPr>
          <w:u w:val="single"/>
          <w:lang w:val="es-CL" w:eastAsia="en-US"/>
        </w:rPr>
        <w:t>Evaluar el desempeño de los roles</w:t>
      </w:r>
    </w:p>
    <w:p w:rsidR="003A5805" w:rsidRPr="00154E88" w:rsidRDefault="003A5805" w:rsidP="006750AD">
      <w:pPr>
        <w:rPr>
          <w:lang w:val="es-CL" w:eastAsia="en-US"/>
        </w:rPr>
      </w:pPr>
    </w:p>
    <w:p w:rsidR="003A5805" w:rsidRPr="00154E88" w:rsidRDefault="003A5805" w:rsidP="00F43B06">
      <w:pPr>
        <w:pStyle w:val="Prrafodelista"/>
        <w:numPr>
          <w:ilvl w:val="0"/>
          <w:numId w:val="44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Descripción: En este reporte se describen los productos del equipo, los procesos que se utilizaron, los roles y el desempeño del equipo y de cada miembro. Se debe describir las lecciones aprendidas y como mejorar en el futuro.</w:t>
      </w:r>
    </w:p>
    <w:p w:rsidR="00F43B06" w:rsidRPr="00154E88" w:rsidRDefault="00F43B06" w:rsidP="00F43B06">
      <w:pPr>
        <w:pStyle w:val="Prrafodelista"/>
        <w:jc w:val="both"/>
        <w:rPr>
          <w:lang w:val="es-CL" w:eastAsia="en-US"/>
        </w:rPr>
      </w:pPr>
    </w:p>
    <w:p w:rsidR="00F43B06" w:rsidRDefault="00F43B06" w:rsidP="00532350">
      <w:pPr>
        <w:pStyle w:val="Prrafodelista"/>
        <w:numPr>
          <w:ilvl w:val="0"/>
          <w:numId w:val="44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Resultado: Los miembros del equipo cumplieron con todas las actividades planeadas. El desempeño fue bueno, aunque habría que mejorar la comunicación.</w:t>
      </w:r>
    </w:p>
    <w:p w:rsidR="00532350" w:rsidRPr="00532350" w:rsidRDefault="00532350" w:rsidP="00532350">
      <w:pPr>
        <w:jc w:val="both"/>
        <w:rPr>
          <w:lang w:val="es-CL" w:eastAsia="en-US"/>
        </w:rPr>
      </w:pPr>
    </w:p>
    <w:p w:rsidR="00F43B06" w:rsidRPr="00154E88" w:rsidRDefault="00F43B06" w:rsidP="00F43B06">
      <w:pPr>
        <w:pStyle w:val="Prrafodelista"/>
        <w:numPr>
          <w:ilvl w:val="0"/>
          <w:numId w:val="44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Responsable: Líder</w:t>
      </w:r>
      <w:r w:rsidR="002C15EF" w:rsidRPr="00154E88">
        <w:rPr>
          <w:lang w:val="es-CL" w:eastAsia="en-US"/>
        </w:rPr>
        <w:t>.</w:t>
      </w:r>
    </w:p>
    <w:p w:rsidR="00F43B06" w:rsidRPr="00154E88" w:rsidRDefault="00F43B06" w:rsidP="00F43B06">
      <w:pPr>
        <w:pStyle w:val="Prrafodelista"/>
        <w:jc w:val="both"/>
        <w:rPr>
          <w:lang w:val="es-CL" w:eastAsia="en-US"/>
        </w:rPr>
      </w:pPr>
    </w:p>
    <w:p w:rsidR="00F43B06" w:rsidRPr="00154E88" w:rsidRDefault="00F43B06" w:rsidP="00F43B06">
      <w:pPr>
        <w:pStyle w:val="Prrafodelista"/>
        <w:numPr>
          <w:ilvl w:val="0"/>
          <w:numId w:val="44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Participantes: Miembros del equipo</w:t>
      </w:r>
      <w:r w:rsidR="002C15EF" w:rsidRPr="00154E88">
        <w:rPr>
          <w:lang w:val="es-CL" w:eastAsia="en-US"/>
        </w:rPr>
        <w:t>.</w:t>
      </w:r>
    </w:p>
    <w:p w:rsidR="00F21618" w:rsidRPr="00154E88" w:rsidRDefault="00F21618" w:rsidP="006750AD">
      <w:pPr>
        <w:rPr>
          <w:u w:val="single"/>
          <w:lang w:val="es-CL" w:eastAsia="en-US"/>
        </w:rPr>
      </w:pPr>
    </w:p>
    <w:p w:rsidR="00F21618" w:rsidRPr="00154E88" w:rsidRDefault="00F21618" w:rsidP="002C15EF">
      <w:pPr>
        <w:tabs>
          <w:tab w:val="left" w:pos="3705"/>
        </w:tabs>
        <w:rPr>
          <w:lang w:val="es-CL" w:eastAsia="en-US"/>
        </w:rPr>
      </w:pPr>
      <w:r w:rsidRPr="00154E88">
        <w:rPr>
          <w:u w:val="single"/>
          <w:lang w:val="es-CL" w:eastAsia="en-US"/>
        </w:rPr>
        <w:t>Reporte del desempeño del ciclo</w:t>
      </w:r>
    </w:p>
    <w:p w:rsidR="002C15EF" w:rsidRPr="00154E88" w:rsidRDefault="002C15EF" w:rsidP="002C15EF">
      <w:pPr>
        <w:tabs>
          <w:tab w:val="left" w:pos="3705"/>
        </w:tabs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5"/>
        </w:numPr>
        <w:tabs>
          <w:tab w:val="left" w:pos="3705"/>
        </w:tabs>
        <w:jc w:val="both"/>
        <w:rPr>
          <w:lang w:val="es-CL" w:eastAsia="en-US"/>
        </w:rPr>
      </w:pPr>
      <w:r w:rsidRPr="00154E88">
        <w:rPr>
          <w:lang w:val="es-CL" w:eastAsia="en-US"/>
        </w:rPr>
        <w:t>Descripción: En este reporte se describen los productos del equipo, los procesos que se utilizaron, los roles y el desempeño del equipo y de cada miembro. Se deben describir las lecciones aprendidas y cómo mejorar en el futuro.</w:t>
      </w:r>
    </w:p>
    <w:p w:rsidR="002C15EF" w:rsidRPr="00154E88" w:rsidRDefault="002C15EF" w:rsidP="00EF089C">
      <w:pPr>
        <w:pStyle w:val="Prrafodelista"/>
        <w:tabs>
          <w:tab w:val="left" w:pos="3705"/>
        </w:tabs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5"/>
        </w:numPr>
        <w:tabs>
          <w:tab w:val="left" w:pos="3705"/>
        </w:tabs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 Resultado: El resultado de esta actividad es el reporte del desempeño del ciclo.</w:t>
      </w:r>
    </w:p>
    <w:p w:rsidR="002C15EF" w:rsidRPr="00154E88" w:rsidRDefault="002C15EF" w:rsidP="00EF089C">
      <w:pPr>
        <w:tabs>
          <w:tab w:val="left" w:pos="3705"/>
        </w:tabs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5"/>
        </w:numPr>
        <w:tabs>
          <w:tab w:val="left" w:pos="3705"/>
        </w:tabs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 Responsable: Líder.</w:t>
      </w:r>
    </w:p>
    <w:p w:rsidR="002C15EF" w:rsidRPr="00154E88" w:rsidRDefault="002C15EF" w:rsidP="00EF089C">
      <w:pPr>
        <w:pStyle w:val="Prrafodelista"/>
        <w:tabs>
          <w:tab w:val="left" w:pos="3705"/>
        </w:tabs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5"/>
        </w:numPr>
        <w:tabs>
          <w:tab w:val="left" w:pos="3705"/>
        </w:tabs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 Participantes: Miembros del equipo.</w:t>
      </w:r>
    </w:p>
    <w:p w:rsidR="002C15EF" w:rsidRPr="00154E88" w:rsidRDefault="002C15EF" w:rsidP="002C15EF">
      <w:pPr>
        <w:pStyle w:val="Prrafodelista"/>
        <w:rPr>
          <w:lang w:val="es-CL" w:eastAsia="en-US"/>
        </w:rPr>
      </w:pPr>
    </w:p>
    <w:p w:rsidR="002C15EF" w:rsidRPr="00154E88" w:rsidRDefault="002C15EF">
      <w:pPr>
        <w:rPr>
          <w:lang w:val="es-CL" w:eastAsia="en-US"/>
        </w:rPr>
      </w:pPr>
      <w:r w:rsidRPr="00154E88">
        <w:rPr>
          <w:lang w:val="es-CL" w:eastAsia="en-US"/>
        </w:rPr>
        <w:br w:type="page"/>
      </w:r>
    </w:p>
    <w:p w:rsidR="002C15EF" w:rsidRPr="00154E88" w:rsidRDefault="002C15EF" w:rsidP="002C15EF">
      <w:pPr>
        <w:tabs>
          <w:tab w:val="left" w:pos="3705"/>
        </w:tabs>
        <w:rPr>
          <w:lang w:val="es-CL" w:eastAsia="en-US"/>
        </w:rPr>
      </w:pPr>
    </w:p>
    <w:p w:rsidR="00F21618" w:rsidRPr="00154E88" w:rsidRDefault="00F21618" w:rsidP="006750AD">
      <w:pPr>
        <w:rPr>
          <w:u w:val="single"/>
          <w:lang w:val="es-CL" w:eastAsia="en-US"/>
        </w:rPr>
      </w:pPr>
    </w:p>
    <w:p w:rsidR="002C15EF" w:rsidRPr="00154E88" w:rsidRDefault="00F21618" w:rsidP="002C15EF">
      <w:pPr>
        <w:rPr>
          <w:lang w:val="es-CL" w:eastAsia="en-US"/>
        </w:rPr>
      </w:pPr>
      <w:r w:rsidRPr="00154E88">
        <w:rPr>
          <w:u w:val="single"/>
          <w:lang w:val="es-CL" w:eastAsia="en-US"/>
        </w:rPr>
        <w:t>Evaluación de los roles</w:t>
      </w:r>
    </w:p>
    <w:p w:rsidR="002C15EF" w:rsidRPr="00154E88" w:rsidRDefault="002C15EF" w:rsidP="002C15EF">
      <w:pPr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6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>Descripción: Esta actividad se basa en que el equipo evalúa su trabajo personal y el de los demás miembros del equipo.</w:t>
      </w:r>
    </w:p>
    <w:p w:rsidR="002C15EF" w:rsidRPr="00154E88" w:rsidRDefault="002C15EF" w:rsidP="00EF089C">
      <w:pPr>
        <w:pStyle w:val="Prrafodelista"/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6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Resultado: </w:t>
      </w:r>
      <w:r w:rsidR="00EF089C">
        <w:rPr>
          <w:lang w:val="es-CL" w:eastAsia="en-US"/>
        </w:rPr>
        <w:t>Todos los miembros del equipo han dicho que trabajaron arduamente para cumplir con los requerimientos, además todo están de acuerdo de que han aprendido de gran manera como</w:t>
      </w:r>
      <w:r w:rsidR="00EF089C">
        <w:rPr>
          <w:rFonts w:cs="Arial"/>
        </w:rPr>
        <w:t xml:space="preserve"> </w:t>
      </w:r>
      <w:r w:rsidR="00EF089C" w:rsidRPr="00AD293F">
        <w:rPr>
          <w:rFonts w:cs="Arial"/>
        </w:rPr>
        <w:t>planificar, organizar, di</w:t>
      </w:r>
      <w:r w:rsidR="00EF089C">
        <w:rPr>
          <w:rFonts w:cs="Arial"/>
        </w:rPr>
        <w:t xml:space="preserve">rigir y controlar, cada punto </w:t>
      </w:r>
      <w:r w:rsidR="00EF089C" w:rsidRPr="00AD293F">
        <w:rPr>
          <w:rFonts w:cs="Arial"/>
        </w:rPr>
        <w:t>de la génesis de un proyecto informático</w:t>
      </w:r>
      <w:r w:rsidR="00EF089C">
        <w:rPr>
          <w:rFonts w:cs="Arial"/>
        </w:rPr>
        <w:t>.</w:t>
      </w:r>
    </w:p>
    <w:p w:rsidR="002C15EF" w:rsidRPr="00EF089C" w:rsidRDefault="002C15EF" w:rsidP="00EF089C">
      <w:pPr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6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 Responsable: Líder.</w:t>
      </w:r>
    </w:p>
    <w:p w:rsidR="002C15EF" w:rsidRPr="00154E88" w:rsidRDefault="002C15EF" w:rsidP="00EF089C">
      <w:pPr>
        <w:pStyle w:val="Prrafodelista"/>
        <w:jc w:val="both"/>
        <w:rPr>
          <w:lang w:val="es-CL" w:eastAsia="en-US"/>
        </w:rPr>
      </w:pPr>
    </w:p>
    <w:p w:rsidR="002C15EF" w:rsidRPr="00154E88" w:rsidRDefault="002C15EF" w:rsidP="00EF089C">
      <w:pPr>
        <w:pStyle w:val="Prrafodelista"/>
        <w:numPr>
          <w:ilvl w:val="0"/>
          <w:numId w:val="46"/>
        </w:numPr>
        <w:jc w:val="both"/>
        <w:rPr>
          <w:lang w:val="es-CL" w:eastAsia="en-US"/>
        </w:rPr>
      </w:pPr>
      <w:r w:rsidRPr="00154E88">
        <w:rPr>
          <w:lang w:val="es-CL" w:eastAsia="en-US"/>
        </w:rPr>
        <w:t xml:space="preserve"> Participantes: Miembros del equipo.</w:t>
      </w:r>
    </w:p>
    <w:p w:rsidR="00F21618" w:rsidRPr="00154E88" w:rsidRDefault="00F21618" w:rsidP="006750AD">
      <w:pPr>
        <w:rPr>
          <w:u w:val="single"/>
          <w:lang w:val="es-CL" w:eastAsia="en-US"/>
        </w:rPr>
      </w:pPr>
    </w:p>
    <w:p w:rsidR="00F21618" w:rsidRPr="00154E88" w:rsidRDefault="00F21618" w:rsidP="006750AD">
      <w:pPr>
        <w:rPr>
          <w:lang w:val="es-CL" w:eastAsia="en-US"/>
        </w:rPr>
      </w:pPr>
      <w:r w:rsidRPr="00154E88">
        <w:rPr>
          <w:u w:val="single"/>
          <w:lang w:val="es-CL" w:eastAsia="en-US"/>
        </w:rPr>
        <w:t>Resultado final del producto</w:t>
      </w:r>
    </w:p>
    <w:p w:rsidR="002C15EF" w:rsidRPr="00154E88" w:rsidRDefault="002C15EF" w:rsidP="006750AD">
      <w:pPr>
        <w:rPr>
          <w:lang w:val="es-CL" w:eastAsia="en-US"/>
        </w:rPr>
      </w:pPr>
    </w:p>
    <w:p w:rsidR="002C15EF" w:rsidRPr="00154E88" w:rsidRDefault="002C15EF" w:rsidP="006750AD">
      <w:pPr>
        <w:rPr>
          <w:lang w:val="es-CL" w:eastAsia="en-US"/>
        </w:rPr>
      </w:pPr>
    </w:p>
    <w:p w:rsidR="002C15EF" w:rsidRPr="00154E88" w:rsidRDefault="002C15EF" w:rsidP="002C15EF">
      <w:pPr>
        <w:pStyle w:val="Prrafodelista"/>
        <w:numPr>
          <w:ilvl w:val="0"/>
          <w:numId w:val="47"/>
        </w:numPr>
        <w:rPr>
          <w:lang w:val="es-CL" w:eastAsia="en-US"/>
        </w:rPr>
      </w:pPr>
      <w:r w:rsidRPr="00154E88">
        <w:rPr>
          <w:lang w:val="es-CL" w:eastAsia="en-US"/>
        </w:rPr>
        <w:t>Descripción: Esta actividad se basa en la aceptación formal y entrega del producto al cliente.</w:t>
      </w:r>
    </w:p>
    <w:p w:rsidR="002C15EF" w:rsidRPr="00154E88" w:rsidRDefault="002C15EF" w:rsidP="002C15EF">
      <w:pPr>
        <w:pStyle w:val="Prrafodelista"/>
        <w:rPr>
          <w:lang w:val="es-CL" w:eastAsia="en-US"/>
        </w:rPr>
      </w:pPr>
    </w:p>
    <w:p w:rsidR="002C15EF" w:rsidRPr="00154E88" w:rsidRDefault="002C15EF" w:rsidP="002C15EF">
      <w:pPr>
        <w:pStyle w:val="Prrafodelista"/>
        <w:numPr>
          <w:ilvl w:val="0"/>
          <w:numId w:val="47"/>
        </w:numPr>
        <w:rPr>
          <w:lang w:val="es-CL" w:eastAsia="en-US"/>
        </w:rPr>
      </w:pPr>
      <w:r w:rsidRPr="00154E88">
        <w:rPr>
          <w:lang w:val="es-CL" w:eastAsia="en-US"/>
        </w:rPr>
        <w:t xml:space="preserve"> Resultado: El producto final ha cumplido con los requerimientos </w:t>
      </w:r>
      <w:r w:rsidR="00EF089C" w:rsidRPr="00154E88">
        <w:rPr>
          <w:lang w:val="es-CL" w:eastAsia="en-US"/>
        </w:rPr>
        <w:t>especificados</w:t>
      </w:r>
      <w:r w:rsidRPr="00154E88">
        <w:rPr>
          <w:lang w:val="es-CL" w:eastAsia="en-US"/>
        </w:rPr>
        <w:t>.</w:t>
      </w:r>
    </w:p>
    <w:p w:rsidR="002C15EF" w:rsidRPr="00154E88" w:rsidRDefault="002C15EF" w:rsidP="002C15EF">
      <w:pPr>
        <w:rPr>
          <w:lang w:val="es-CL" w:eastAsia="en-US"/>
        </w:rPr>
      </w:pPr>
    </w:p>
    <w:p w:rsidR="002C15EF" w:rsidRPr="00154E88" w:rsidRDefault="002C15EF" w:rsidP="002C15EF">
      <w:pPr>
        <w:pStyle w:val="Prrafodelista"/>
        <w:numPr>
          <w:ilvl w:val="0"/>
          <w:numId w:val="47"/>
        </w:numPr>
        <w:rPr>
          <w:lang w:val="es-CL" w:eastAsia="en-US"/>
        </w:rPr>
      </w:pPr>
      <w:r w:rsidRPr="00154E88">
        <w:rPr>
          <w:lang w:val="es-CL" w:eastAsia="en-US"/>
        </w:rPr>
        <w:t>Responsable: Líder.</w:t>
      </w:r>
    </w:p>
    <w:p w:rsidR="002C15EF" w:rsidRPr="00154E88" w:rsidRDefault="002C15EF" w:rsidP="002C15EF">
      <w:pPr>
        <w:pStyle w:val="Prrafodelista"/>
        <w:rPr>
          <w:lang w:val="es-CL" w:eastAsia="en-US"/>
        </w:rPr>
      </w:pPr>
    </w:p>
    <w:p w:rsidR="002C15EF" w:rsidRPr="00154E88" w:rsidRDefault="002C15EF" w:rsidP="002C15EF">
      <w:pPr>
        <w:pStyle w:val="Prrafodelista"/>
        <w:numPr>
          <w:ilvl w:val="0"/>
          <w:numId w:val="47"/>
        </w:numPr>
        <w:rPr>
          <w:lang w:val="es-CL" w:eastAsia="en-US"/>
        </w:rPr>
      </w:pPr>
      <w:r w:rsidRPr="00154E88">
        <w:rPr>
          <w:lang w:val="es-CL" w:eastAsia="en-US"/>
        </w:rPr>
        <w:t xml:space="preserve"> Participantes: Miembros del equipo.</w:t>
      </w:r>
    </w:p>
    <w:p w:rsidR="00994425" w:rsidRPr="00154E88" w:rsidRDefault="00994425" w:rsidP="006750AD">
      <w:pPr>
        <w:rPr>
          <w:u w:val="single"/>
          <w:lang w:val="es-CL" w:eastAsia="en-US"/>
        </w:rPr>
      </w:pPr>
    </w:p>
    <w:p w:rsidR="00994425" w:rsidRPr="00532350" w:rsidRDefault="00994425" w:rsidP="00994425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532350">
        <w:rPr>
          <w:rFonts w:ascii="Verdana" w:hAnsi="Verdana"/>
          <w:sz w:val="22"/>
          <w:szCs w:val="22"/>
          <w:lang w:val="es-CL"/>
        </w:rPr>
        <w:t>Salidas</w:t>
      </w:r>
    </w:p>
    <w:p w:rsidR="00A51759" w:rsidRPr="00154E88" w:rsidRDefault="00A51759" w:rsidP="00A51759">
      <w:pPr>
        <w:rPr>
          <w:lang w:val="es-CL" w:eastAsia="en-US"/>
        </w:rPr>
      </w:pPr>
    </w:p>
    <w:p w:rsidR="00A51759" w:rsidRPr="00154E88" w:rsidRDefault="00A51759" w:rsidP="00A51759">
      <w:pPr>
        <w:rPr>
          <w:lang w:val="es-CL" w:eastAsia="en-US"/>
        </w:rPr>
      </w:pPr>
      <w:r w:rsidRPr="00154E88">
        <w:rPr>
          <w:lang w:val="es-CL" w:eastAsia="en-US"/>
        </w:rPr>
        <w:t>Las siguientes son las salidas del análisis post mortem:</w:t>
      </w:r>
    </w:p>
    <w:p w:rsidR="00A51759" w:rsidRPr="00154E88" w:rsidRDefault="00A51759" w:rsidP="00A51759">
      <w:pPr>
        <w:pStyle w:val="Prrafodelista"/>
        <w:numPr>
          <w:ilvl w:val="0"/>
          <w:numId w:val="39"/>
        </w:numPr>
        <w:rPr>
          <w:lang w:val="es-CL" w:eastAsia="en-US"/>
        </w:rPr>
      </w:pPr>
      <w:r w:rsidRPr="00154E88">
        <w:rPr>
          <w:lang w:val="es-CL" w:eastAsia="en-US"/>
        </w:rPr>
        <w:t>Reporte del ciclo</w:t>
      </w:r>
    </w:p>
    <w:p w:rsidR="00A51759" w:rsidRPr="00154E88" w:rsidRDefault="00A51759" w:rsidP="00A51759">
      <w:pPr>
        <w:pStyle w:val="Prrafodelista"/>
        <w:numPr>
          <w:ilvl w:val="0"/>
          <w:numId w:val="39"/>
        </w:numPr>
        <w:rPr>
          <w:lang w:val="es-CL" w:eastAsia="en-US"/>
        </w:rPr>
      </w:pPr>
      <w:r w:rsidRPr="00154E88">
        <w:rPr>
          <w:lang w:val="es-CL" w:eastAsia="en-US"/>
        </w:rPr>
        <w:t>Evaluación de roles</w:t>
      </w:r>
    </w:p>
    <w:p w:rsidR="00A51759" w:rsidRPr="00154E88" w:rsidRDefault="00A51759" w:rsidP="00A51759">
      <w:pPr>
        <w:pStyle w:val="Prrafodelista"/>
        <w:numPr>
          <w:ilvl w:val="0"/>
          <w:numId w:val="39"/>
        </w:numPr>
        <w:rPr>
          <w:lang w:val="es-CL" w:eastAsia="en-US"/>
        </w:rPr>
      </w:pPr>
      <w:r w:rsidRPr="00154E88">
        <w:rPr>
          <w:lang w:val="es-CL" w:eastAsia="en-US"/>
        </w:rPr>
        <w:t>Acta de aceptación</w:t>
      </w:r>
    </w:p>
    <w:p w:rsidR="00A51759" w:rsidRPr="00154E88" w:rsidRDefault="00A51759" w:rsidP="00A51759">
      <w:pPr>
        <w:rPr>
          <w:lang w:val="es-CL" w:eastAsia="en-US"/>
        </w:rPr>
      </w:pPr>
    </w:p>
    <w:p w:rsidR="00A51759" w:rsidRPr="00532350" w:rsidRDefault="00A51759" w:rsidP="00A51759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532350">
        <w:rPr>
          <w:rFonts w:ascii="Verdana" w:hAnsi="Verdana"/>
          <w:sz w:val="22"/>
          <w:szCs w:val="22"/>
          <w:lang w:val="es-CL"/>
        </w:rPr>
        <w:t>Criterios de terminación del proceso</w:t>
      </w:r>
    </w:p>
    <w:p w:rsidR="00A51759" w:rsidRPr="00154E88" w:rsidRDefault="00A51759" w:rsidP="00A51759">
      <w:pPr>
        <w:rPr>
          <w:lang w:val="es-CL" w:eastAsia="en-US"/>
        </w:rPr>
      </w:pPr>
    </w:p>
    <w:p w:rsidR="00375007" w:rsidRDefault="00A51759" w:rsidP="00A51759">
      <w:pPr>
        <w:rPr>
          <w:lang w:val="es-CL" w:eastAsia="en-US"/>
        </w:rPr>
      </w:pPr>
      <w:r w:rsidRPr="00154E88">
        <w:rPr>
          <w:lang w:val="es-CL" w:eastAsia="en-US"/>
        </w:rPr>
        <w:t>El proceso finaliza una vez se hayan ejecutado todas las actividades divinidades y como resultado, se haya producido el reporte de desempeño, la evaluación de los roles, las lecciones aprendidas y los planes de mejora para el siguiente ciclo o proyecto.</w:t>
      </w:r>
    </w:p>
    <w:p w:rsidR="00375007" w:rsidRDefault="00375007">
      <w:pPr>
        <w:rPr>
          <w:lang w:val="es-CL" w:eastAsia="en-US"/>
        </w:rPr>
      </w:pPr>
      <w:r>
        <w:rPr>
          <w:lang w:val="es-CL" w:eastAsia="en-US"/>
        </w:rPr>
        <w:br w:type="page"/>
      </w:r>
    </w:p>
    <w:p w:rsidR="00A51759" w:rsidRPr="00154E88" w:rsidRDefault="00A51759" w:rsidP="00A51759">
      <w:pPr>
        <w:rPr>
          <w:lang w:val="es-CL" w:eastAsia="en-US"/>
        </w:rPr>
      </w:pPr>
      <w:bookmarkStart w:id="0" w:name="_GoBack"/>
      <w:bookmarkEnd w:id="0"/>
    </w:p>
    <w:p w:rsidR="00A51759" w:rsidRPr="00532350" w:rsidRDefault="00A51759" w:rsidP="00A51759">
      <w:pPr>
        <w:pStyle w:val="Ttulo1"/>
        <w:numPr>
          <w:ilvl w:val="0"/>
          <w:numId w:val="36"/>
        </w:numPr>
        <w:rPr>
          <w:rFonts w:ascii="Verdana" w:hAnsi="Verdana"/>
          <w:sz w:val="22"/>
          <w:szCs w:val="22"/>
          <w:lang w:val="es-CL"/>
        </w:rPr>
      </w:pPr>
      <w:r w:rsidRPr="00532350">
        <w:rPr>
          <w:rFonts w:ascii="Verdana" w:hAnsi="Verdana"/>
          <w:sz w:val="22"/>
          <w:szCs w:val="22"/>
          <w:lang w:val="es-CL"/>
        </w:rPr>
        <w:t>Validación y verificación del proceso</w:t>
      </w:r>
    </w:p>
    <w:p w:rsidR="00A51759" w:rsidRPr="00154E88" w:rsidRDefault="00A51759" w:rsidP="00A51759">
      <w:pPr>
        <w:rPr>
          <w:lang w:val="es-CL" w:eastAsia="en-US"/>
        </w:rPr>
      </w:pPr>
    </w:p>
    <w:p w:rsidR="00A51759" w:rsidRPr="00154E88" w:rsidRDefault="00A51759" w:rsidP="00A51759">
      <w:pPr>
        <w:rPr>
          <w:lang w:val="es-CL" w:eastAsia="en-US"/>
        </w:rPr>
      </w:pPr>
      <w:r w:rsidRPr="00154E88">
        <w:rPr>
          <w:lang w:val="es-CL" w:eastAsia="en-US"/>
        </w:rPr>
        <w:t>Estos son los criterios de validación y verificación con los que se acepta la ejecución correcta del proceso descrito:</w:t>
      </w:r>
    </w:p>
    <w:p w:rsidR="00A51759" w:rsidRPr="00154E88" w:rsidRDefault="00A51759" w:rsidP="00A51759">
      <w:pPr>
        <w:rPr>
          <w:lang w:val="es-CL" w:eastAsia="en-US"/>
        </w:rPr>
      </w:pPr>
    </w:p>
    <w:p w:rsidR="00A51759" w:rsidRPr="00154E88" w:rsidRDefault="00A51759" w:rsidP="00A51759">
      <w:pPr>
        <w:pStyle w:val="Prrafodelista"/>
        <w:numPr>
          <w:ilvl w:val="0"/>
          <w:numId w:val="40"/>
        </w:numPr>
        <w:rPr>
          <w:u w:val="single"/>
          <w:lang w:val="es-CL" w:eastAsia="en-US"/>
        </w:rPr>
      </w:pPr>
      <w:r w:rsidRPr="00154E88">
        <w:rPr>
          <w:u w:val="single"/>
          <w:lang w:val="es-CL" w:eastAsia="en-US"/>
        </w:rPr>
        <w:t>Producto de alta calidad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 xml:space="preserve">Descripción: Este criterio hace referencia a que como resultado del proyecto se obtuvo un producto de alta calidad con la documentación asociada. 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>Criterio de aceptación: Se deben haber ejecutado el 100% de las tareas planeadas para el proyecto y deben estar en el sistema de administración de la configuración del producto.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>Estado: Se realizaron las tareas planeadas.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numPr>
          <w:ilvl w:val="0"/>
          <w:numId w:val="40"/>
        </w:numPr>
        <w:rPr>
          <w:u w:val="single"/>
          <w:lang w:val="es-CL" w:eastAsia="en-US"/>
        </w:rPr>
      </w:pPr>
      <w:r w:rsidRPr="00154E88">
        <w:rPr>
          <w:u w:val="single"/>
          <w:lang w:val="es-CL" w:eastAsia="en-US"/>
        </w:rPr>
        <w:t>Evaluación de los roles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 xml:space="preserve">Descripción: Este criterio hace referencia a que todos los miembros del equipo deben haber realizado la evaluación de los roles. 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 xml:space="preserve">Criterio de </w:t>
      </w:r>
      <w:r w:rsidR="008A5A56" w:rsidRPr="00154E88">
        <w:rPr>
          <w:lang w:val="es-CL" w:eastAsia="en-US"/>
        </w:rPr>
        <w:t>a</w:t>
      </w:r>
      <w:r w:rsidRPr="00154E88">
        <w:rPr>
          <w:lang w:val="es-CL" w:eastAsia="en-US"/>
        </w:rPr>
        <w:t>ceptación: Se debe tener el 100% de la evaluación de los roles, en los formatos establecidos.</w:t>
      </w:r>
    </w:p>
    <w:p w:rsidR="00A51759" w:rsidRPr="00154E88" w:rsidRDefault="00A51759" w:rsidP="00A51759">
      <w:pPr>
        <w:pStyle w:val="Prrafodelista"/>
        <w:rPr>
          <w:lang w:val="es-CL" w:eastAsia="en-US"/>
        </w:rPr>
      </w:pPr>
    </w:p>
    <w:p w:rsidR="00A51759" w:rsidRPr="00154E88" w:rsidRDefault="00A51759" w:rsidP="00A51759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>Estado: Todos los miembros del equipo realizaron la evaluación de roles.</w:t>
      </w:r>
    </w:p>
    <w:p w:rsidR="008A5A56" w:rsidRPr="00154E88" w:rsidRDefault="008A5A56" w:rsidP="00A51759">
      <w:pPr>
        <w:pStyle w:val="Prrafodelista"/>
        <w:rPr>
          <w:lang w:val="es-CL" w:eastAsia="en-US"/>
        </w:rPr>
      </w:pPr>
    </w:p>
    <w:p w:rsidR="008A5A56" w:rsidRPr="00154E88" w:rsidRDefault="008A5A56" w:rsidP="008A5A56">
      <w:pPr>
        <w:pStyle w:val="Prrafodelista"/>
        <w:numPr>
          <w:ilvl w:val="0"/>
          <w:numId w:val="40"/>
        </w:numPr>
        <w:rPr>
          <w:lang w:val="es-CL" w:eastAsia="en-US"/>
        </w:rPr>
      </w:pPr>
      <w:r w:rsidRPr="00154E88">
        <w:rPr>
          <w:lang w:val="es-CL" w:eastAsia="en-US"/>
        </w:rPr>
        <w:t>Reporte del ciclo</w:t>
      </w:r>
    </w:p>
    <w:p w:rsidR="008A5A56" w:rsidRPr="00154E88" w:rsidRDefault="008A5A56" w:rsidP="008A5A56">
      <w:pPr>
        <w:pStyle w:val="Prrafodelista"/>
        <w:rPr>
          <w:lang w:val="es-CL" w:eastAsia="en-US"/>
        </w:rPr>
      </w:pPr>
    </w:p>
    <w:p w:rsidR="008A5A56" w:rsidRPr="00154E88" w:rsidRDefault="008A5A56" w:rsidP="008A5A56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>Descripción: Este criterio hace referencia a que se debe haber realizado el reporte del desempeño del proyecto.</w:t>
      </w:r>
    </w:p>
    <w:p w:rsidR="008A5A56" w:rsidRPr="00154E88" w:rsidRDefault="008A5A56" w:rsidP="008A5A56">
      <w:pPr>
        <w:pStyle w:val="Prrafodelista"/>
        <w:rPr>
          <w:lang w:val="es-CL" w:eastAsia="en-US"/>
        </w:rPr>
      </w:pPr>
    </w:p>
    <w:p w:rsidR="008A5A56" w:rsidRPr="00154E88" w:rsidRDefault="008A5A56" w:rsidP="008A5A56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 xml:space="preserve">Criterio de aceptación: Se debe tener un realizado el reporte del desempeño del equipo y de cada miembro. </w:t>
      </w:r>
    </w:p>
    <w:p w:rsidR="008A5A56" w:rsidRPr="00154E88" w:rsidRDefault="008A5A56" w:rsidP="008A5A56">
      <w:pPr>
        <w:pStyle w:val="Prrafodelista"/>
        <w:rPr>
          <w:lang w:val="es-CL" w:eastAsia="en-US"/>
        </w:rPr>
      </w:pPr>
    </w:p>
    <w:p w:rsidR="008A5A56" w:rsidRPr="00154E88" w:rsidRDefault="008A5A56" w:rsidP="008A5A56">
      <w:pPr>
        <w:pStyle w:val="Prrafodelista"/>
        <w:rPr>
          <w:lang w:val="es-CL" w:eastAsia="en-US"/>
        </w:rPr>
      </w:pPr>
      <w:r w:rsidRPr="00154E88">
        <w:rPr>
          <w:lang w:val="es-CL" w:eastAsia="en-US"/>
        </w:rPr>
        <w:t>Estado: El desempeño de cada miembro del equipo se encuentra descrito en este documento.</w:t>
      </w:r>
    </w:p>
    <w:p w:rsidR="00994425" w:rsidRPr="00994425" w:rsidRDefault="00994425" w:rsidP="00994425">
      <w:pPr>
        <w:rPr>
          <w:lang w:val="es-CL" w:eastAsia="en-US"/>
        </w:rPr>
      </w:pPr>
    </w:p>
    <w:sectPr w:rsidR="00994425" w:rsidRPr="00994425" w:rsidSect="00A46B19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75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7B1" w:rsidRDefault="006D37B1">
      <w:r>
        <w:separator/>
      </w:r>
    </w:p>
  </w:endnote>
  <w:endnote w:type="continuationSeparator" w:id="0">
    <w:p w:rsidR="006D37B1" w:rsidRDefault="006D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06"/>
      <w:gridCol w:w="5451"/>
      <w:gridCol w:w="1385"/>
    </w:tblGrid>
    <w:tr w:rsidR="00C962AF" w:rsidRPr="007F6811" w:rsidTr="007052C1">
      <w:tc>
        <w:tcPr>
          <w:tcW w:w="1220" w:type="pct"/>
        </w:tcPr>
        <w:p w:rsidR="00C962AF" w:rsidRPr="007F6811" w:rsidRDefault="00C962AF">
          <w:pPr>
            <w:ind w:right="360"/>
          </w:pPr>
        </w:p>
      </w:tc>
      <w:tc>
        <w:tcPr>
          <w:tcW w:w="3014" w:type="pct"/>
        </w:tcPr>
        <w:p w:rsidR="00C962AF" w:rsidRPr="007F6811" w:rsidRDefault="00C962AF">
          <w:pPr>
            <w:jc w:val="center"/>
          </w:pPr>
        </w:p>
      </w:tc>
      <w:tc>
        <w:tcPr>
          <w:tcW w:w="766" w:type="pct"/>
        </w:tcPr>
        <w:p w:rsidR="00C962AF" w:rsidRPr="007F6811" w:rsidRDefault="00C962AF">
          <w:pPr>
            <w:jc w:val="right"/>
          </w:pPr>
          <w:r w:rsidRPr="007F6811">
            <w:t xml:space="preserve">Página </w:t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PAGE </w:instrText>
          </w:r>
          <w:r w:rsidRPr="007F6811">
            <w:rPr>
              <w:rStyle w:val="Nmerodepgina"/>
            </w:rPr>
            <w:fldChar w:fldCharType="separate"/>
          </w:r>
          <w:r w:rsidR="00375007">
            <w:rPr>
              <w:rStyle w:val="Nmerodepgina"/>
              <w:noProof/>
            </w:rPr>
            <w:t>5</w: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NUMPAGES </w:instrText>
          </w:r>
          <w:r w:rsidRPr="007F6811">
            <w:rPr>
              <w:rStyle w:val="Nmerodepgina"/>
            </w:rPr>
            <w:fldChar w:fldCharType="separate"/>
          </w:r>
          <w:r w:rsidR="00375007">
            <w:rPr>
              <w:rStyle w:val="Nmerodepgina"/>
              <w:noProof/>
            </w:rPr>
            <w:instrText>6</w:instrTex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instrText xml:space="preserve"> PÁGINA </w:instrText>
          </w:r>
          <w:r w:rsidRPr="007F6811">
            <w:rPr>
              <w:rStyle w:val="Nmerodepgina"/>
            </w:rPr>
            <w:fldChar w:fldCharType="separate"/>
          </w:r>
          <w:r w:rsidRPr="007F6811">
            <w:rPr>
              <w:rStyle w:val="Nmerodepgina"/>
              <w:noProof/>
            </w:rPr>
            <w:t>29</w:t>
          </w:r>
          <w:r w:rsidRPr="007F6811">
            <w:rPr>
              <w:rStyle w:val="Nmerodepgina"/>
            </w:rPr>
            <w:fldChar w:fldCharType="end"/>
          </w:r>
        </w:p>
      </w:tc>
    </w:tr>
  </w:tbl>
  <w:p w:rsidR="00C962AF" w:rsidRDefault="00C96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7B1" w:rsidRDefault="006D37B1">
      <w:r>
        <w:separator/>
      </w:r>
    </w:p>
  </w:footnote>
  <w:footnote w:type="continuationSeparator" w:id="0">
    <w:p w:rsidR="006D37B1" w:rsidRDefault="006D3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060"/>
      <w:gridCol w:w="2966"/>
    </w:tblGrid>
    <w:tr w:rsidR="00C962AF" w:rsidRPr="008D6111" w:rsidTr="007052C1">
      <w:tc>
        <w:tcPr>
          <w:tcW w:w="3357" w:type="pct"/>
        </w:tcPr>
        <w:p w:rsidR="00C962AF" w:rsidRPr="00CA034B" w:rsidRDefault="00CA034B">
          <w:pPr>
            <w:pStyle w:val="Encabezado"/>
            <w:widowControl/>
            <w:tabs>
              <w:tab w:val="clear" w:pos="4320"/>
              <w:tab w:val="clear" w:pos="8640"/>
            </w:tabs>
            <w:spacing w:line="240" w:lineRule="auto"/>
            <w:rPr>
              <w:rFonts w:cs="Arial"/>
              <w:lang w:val="es-CL"/>
            </w:rPr>
          </w:pPr>
          <w:r>
            <w:rPr>
              <w:rFonts w:cs="Arial"/>
              <w:lang w:val="es-CL"/>
            </w:rPr>
            <w:t>Acta</w:t>
          </w:r>
          <w:r w:rsidR="00CE5ACB" w:rsidRPr="00CA034B">
            <w:rPr>
              <w:rFonts w:cs="Arial"/>
              <w:lang w:val="es-CL"/>
            </w:rPr>
            <w:t xml:space="preserve"> de Reunión</w:t>
          </w:r>
        </w:p>
      </w:tc>
      <w:tc>
        <w:tcPr>
          <w:tcW w:w="1643" w:type="pct"/>
        </w:tcPr>
        <w:p w:rsidR="00E67371" w:rsidRPr="00CA034B" w:rsidRDefault="00E67371" w:rsidP="00226400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 xml:space="preserve">  Versión: 1.0</w:t>
          </w:r>
        </w:p>
      </w:tc>
    </w:tr>
    <w:tr w:rsidR="00C962AF" w:rsidRPr="008D6111" w:rsidTr="007052C1">
      <w:tc>
        <w:tcPr>
          <w:tcW w:w="3357" w:type="pct"/>
        </w:tcPr>
        <w:p w:rsidR="00C962AF" w:rsidRPr="00CA034B" w:rsidRDefault="00CE5ACB">
          <w:pPr>
            <w:rPr>
              <w:rFonts w:cs="Arial"/>
            </w:rPr>
          </w:pPr>
          <w:r w:rsidRPr="00CA034B">
            <w:rPr>
              <w:rFonts w:cs="Arial"/>
            </w:rPr>
            <w:t>Proyecto Escuela de Vuelo Escuadrilla</w:t>
          </w:r>
        </w:p>
      </w:tc>
      <w:tc>
        <w:tcPr>
          <w:tcW w:w="1643" w:type="pct"/>
        </w:tcPr>
        <w:p w:rsidR="00C962AF" w:rsidRPr="00CA034B" w:rsidRDefault="008D6111" w:rsidP="00E67371">
          <w:pPr>
            <w:rPr>
              <w:rFonts w:cs="Arial"/>
            </w:rPr>
          </w:pPr>
          <w:r w:rsidRPr="00CA034B">
            <w:rPr>
              <w:rFonts w:cs="Arial"/>
            </w:rPr>
            <w:t xml:space="preserve">  Fecha: </w:t>
          </w:r>
          <w:r w:rsidR="00E67371">
            <w:rPr>
              <w:rFonts w:cs="Arial"/>
            </w:rPr>
            <w:t>10</w:t>
          </w:r>
          <w:r w:rsidR="00535C00" w:rsidRPr="00CA034B">
            <w:rPr>
              <w:rFonts w:cs="Arial"/>
            </w:rPr>
            <w:t>-08-2016</w:t>
          </w:r>
        </w:p>
      </w:tc>
    </w:tr>
  </w:tbl>
  <w:p w:rsidR="00C962AF" w:rsidRDefault="00C962A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2AF" w:rsidRDefault="00C962AF" w:rsidP="002964BF">
    <w:pPr>
      <w:rPr>
        <w:sz w:val="24"/>
      </w:rPr>
    </w:pPr>
  </w:p>
  <w:p w:rsidR="00C962AF" w:rsidRDefault="00C962AF" w:rsidP="002964BF">
    <w:pPr>
      <w:pBdr>
        <w:top w:val="single" w:sz="6" w:space="1" w:color="auto"/>
      </w:pBdr>
      <w:rPr>
        <w:sz w:val="24"/>
      </w:rPr>
    </w:pPr>
  </w:p>
  <w:p w:rsidR="00C962AF" w:rsidRDefault="00C962AF" w:rsidP="00296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</w:t>
    </w:r>
    <w:r w:rsidR="00CA034B">
      <w:rPr>
        <w:rFonts w:ascii="Arial" w:hAnsi="Arial"/>
        <w:b/>
        <w:sz w:val="36"/>
      </w:rPr>
      <w:t>uoc</w:t>
    </w:r>
    <w:r>
      <w:rPr>
        <w:rFonts w:ascii="Arial" w:hAnsi="Arial"/>
        <w:b/>
        <w:sz w:val="36"/>
      </w:rPr>
      <w:t xml:space="preserve"> UC</w:t>
    </w:r>
  </w:p>
  <w:p w:rsidR="00C962AF" w:rsidRDefault="00C962AF" w:rsidP="002964BF">
    <w:pPr>
      <w:pBdr>
        <w:bottom w:val="single" w:sz="6" w:space="1" w:color="auto"/>
      </w:pBdr>
      <w:jc w:val="right"/>
      <w:rPr>
        <w:sz w:val="24"/>
      </w:rPr>
    </w:pPr>
  </w:p>
  <w:p w:rsidR="00C962AF" w:rsidRPr="001431C7" w:rsidRDefault="00C962AF" w:rsidP="002964BF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8744E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9C9114B"/>
    <w:multiLevelType w:val="hybridMultilevel"/>
    <w:tmpl w:val="3776F9B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7F1"/>
    <w:multiLevelType w:val="multilevel"/>
    <w:tmpl w:val="8FF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27224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7F2B"/>
    <w:multiLevelType w:val="multilevel"/>
    <w:tmpl w:val="BB4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93853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E910BA4"/>
    <w:multiLevelType w:val="hybridMultilevel"/>
    <w:tmpl w:val="64EC5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AC04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85A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1DA7BA3"/>
    <w:multiLevelType w:val="hybridMultilevel"/>
    <w:tmpl w:val="AED47ABA"/>
    <w:lvl w:ilvl="0" w:tplc="1C3462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27B69"/>
    <w:multiLevelType w:val="multilevel"/>
    <w:tmpl w:val="9D0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60D1C"/>
    <w:multiLevelType w:val="hybridMultilevel"/>
    <w:tmpl w:val="1B8C32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5667C"/>
    <w:multiLevelType w:val="hybridMultilevel"/>
    <w:tmpl w:val="DF50C1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6800"/>
    <w:multiLevelType w:val="hybridMultilevel"/>
    <w:tmpl w:val="2E9ED3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9072690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A250B78"/>
    <w:multiLevelType w:val="hybridMultilevel"/>
    <w:tmpl w:val="62A4B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6278C"/>
    <w:multiLevelType w:val="multilevel"/>
    <w:tmpl w:val="44C2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C0042FB"/>
    <w:multiLevelType w:val="hybridMultilevel"/>
    <w:tmpl w:val="B4C09A6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2C00FD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E4F1C52"/>
    <w:multiLevelType w:val="hybridMultilevel"/>
    <w:tmpl w:val="FD20532A"/>
    <w:lvl w:ilvl="0" w:tplc="14DC9F4E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140644C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82247A"/>
    <w:multiLevelType w:val="multilevel"/>
    <w:tmpl w:val="BF605480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InfoBlu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44AA7283"/>
    <w:multiLevelType w:val="hybridMultilevel"/>
    <w:tmpl w:val="9434F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8C607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D7A1631"/>
    <w:multiLevelType w:val="hybridMultilevel"/>
    <w:tmpl w:val="0F0C9E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100D5"/>
    <w:multiLevelType w:val="hybridMultilevel"/>
    <w:tmpl w:val="D69A53A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728B7"/>
    <w:multiLevelType w:val="hybridMultilevel"/>
    <w:tmpl w:val="79063E1E"/>
    <w:lvl w:ilvl="0" w:tplc="E990F25A">
      <w:start w:val="3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434F14"/>
    <w:multiLevelType w:val="hybridMultilevel"/>
    <w:tmpl w:val="32625C9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72FCB"/>
    <w:multiLevelType w:val="hybridMultilevel"/>
    <w:tmpl w:val="77F0C6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F785B"/>
    <w:multiLevelType w:val="hybridMultilevel"/>
    <w:tmpl w:val="D8FE2B8A"/>
    <w:lvl w:ilvl="0" w:tplc="8F5649C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A06B4"/>
    <w:multiLevelType w:val="hybridMultilevel"/>
    <w:tmpl w:val="981CE6F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05858"/>
    <w:multiLevelType w:val="hybridMultilevel"/>
    <w:tmpl w:val="1DEC36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97CC1"/>
    <w:multiLevelType w:val="hybridMultilevel"/>
    <w:tmpl w:val="AFCCB9FC"/>
    <w:lvl w:ilvl="0" w:tplc="706C6A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C1C03"/>
    <w:multiLevelType w:val="hybridMultilevel"/>
    <w:tmpl w:val="0C3E07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43E02"/>
    <w:multiLevelType w:val="hybridMultilevel"/>
    <w:tmpl w:val="2D86E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A1626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A83C55"/>
    <w:multiLevelType w:val="hybridMultilevel"/>
    <w:tmpl w:val="57167DD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81C8B"/>
    <w:multiLevelType w:val="hybridMultilevel"/>
    <w:tmpl w:val="127C914E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A4ECF"/>
    <w:multiLevelType w:val="hybridMultilevel"/>
    <w:tmpl w:val="2A1CD35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FB046F"/>
    <w:multiLevelType w:val="hybridMultilevel"/>
    <w:tmpl w:val="6F6CE7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3D47EB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3" w15:restartNumberingAfterBreak="0">
    <w:nsid w:val="77EC67AA"/>
    <w:multiLevelType w:val="hybridMultilevel"/>
    <w:tmpl w:val="06AC4FF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16558"/>
    <w:multiLevelType w:val="hybridMultilevel"/>
    <w:tmpl w:val="8F24D43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F312F"/>
    <w:multiLevelType w:val="hybridMultilevel"/>
    <w:tmpl w:val="4E0CA7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966B13"/>
    <w:multiLevelType w:val="hybridMultilevel"/>
    <w:tmpl w:val="0C6867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4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42"/>
  </w:num>
  <w:num w:numId="12">
    <w:abstractNumId w:val="25"/>
  </w:num>
  <w:num w:numId="13">
    <w:abstractNumId w:val="45"/>
  </w:num>
  <w:num w:numId="14">
    <w:abstractNumId w:val="23"/>
  </w:num>
  <w:num w:numId="15">
    <w:abstractNumId w:val="41"/>
  </w:num>
  <w:num w:numId="16">
    <w:abstractNumId w:val="40"/>
  </w:num>
  <w:num w:numId="17">
    <w:abstractNumId w:val="17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</w:num>
  <w:num w:numId="20">
    <w:abstractNumId w:val="11"/>
  </w:num>
  <w:num w:numId="21">
    <w:abstractNumId w:val="39"/>
  </w:num>
  <w:num w:numId="22">
    <w:abstractNumId w:val="28"/>
  </w:num>
  <w:num w:numId="23">
    <w:abstractNumId w:val="18"/>
  </w:num>
  <w:num w:numId="24">
    <w:abstractNumId w:val="20"/>
  </w:num>
  <w:num w:numId="25">
    <w:abstractNumId w:val="31"/>
  </w:num>
  <w:num w:numId="26">
    <w:abstractNumId w:val="36"/>
  </w:num>
  <w:num w:numId="27">
    <w:abstractNumId w:val="16"/>
  </w:num>
  <w:num w:numId="28">
    <w:abstractNumId w:val="32"/>
  </w:num>
  <w:num w:numId="29">
    <w:abstractNumId w:val="34"/>
  </w:num>
  <w:num w:numId="30">
    <w:abstractNumId w:val="2"/>
  </w:num>
  <w:num w:numId="31">
    <w:abstractNumId w:val="22"/>
  </w:num>
  <w:num w:numId="32">
    <w:abstractNumId w:val="4"/>
  </w:num>
  <w:num w:numId="33">
    <w:abstractNumId w:val="35"/>
  </w:num>
  <w:num w:numId="34">
    <w:abstractNumId w:val="33"/>
  </w:num>
  <w:num w:numId="35">
    <w:abstractNumId w:val="37"/>
  </w:num>
  <w:num w:numId="36">
    <w:abstractNumId w:val="30"/>
  </w:num>
  <w:num w:numId="37">
    <w:abstractNumId w:val="12"/>
  </w:num>
  <w:num w:numId="38">
    <w:abstractNumId w:val="46"/>
  </w:num>
  <w:num w:numId="39">
    <w:abstractNumId w:val="13"/>
  </w:num>
  <w:num w:numId="40">
    <w:abstractNumId w:val="26"/>
  </w:num>
  <w:num w:numId="41">
    <w:abstractNumId w:val="21"/>
  </w:num>
  <w:num w:numId="42">
    <w:abstractNumId w:val="29"/>
  </w:num>
  <w:num w:numId="43">
    <w:abstractNumId w:val="10"/>
  </w:num>
  <w:num w:numId="44">
    <w:abstractNumId w:val="27"/>
  </w:num>
  <w:num w:numId="45">
    <w:abstractNumId w:val="43"/>
  </w:num>
  <w:num w:numId="46">
    <w:abstractNumId w:val="38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C5"/>
    <w:rsid w:val="00033A11"/>
    <w:rsid w:val="000878FD"/>
    <w:rsid w:val="000C0036"/>
    <w:rsid w:val="000E5E85"/>
    <w:rsid w:val="000F1898"/>
    <w:rsid w:val="001022B1"/>
    <w:rsid w:val="00114659"/>
    <w:rsid w:val="001227C7"/>
    <w:rsid w:val="00154E88"/>
    <w:rsid w:val="0018765E"/>
    <w:rsid w:val="00226400"/>
    <w:rsid w:val="00231008"/>
    <w:rsid w:val="002605CD"/>
    <w:rsid w:val="00261673"/>
    <w:rsid w:val="00277B55"/>
    <w:rsid w:val="002964BF"/>
    <w:rsid w:val="002C15EF"/>
    <w:rsid w:val="002D1074"/>
    <w:rsid w:val="002D22CB"/>
    <w:rsid w:val="003026B7"/>
    <w:rsid w:val="00314A9F"/>
    <w:rsid w:val="003322EA"/>
    <w:rsid w:val="00336A60"/>
    <w:rsid w:val="00343285"/>
    <w:rsid w:val="003525A9"/>
    <w:rsid w:val="00363134"/>
    <w:rsid w:val="00371B28"/>
    <w:rsid w:val="00375007"/>
    <w:rsid w:val="00375ACD"/>
    <w:rsid w:val="00383733"/>
    <w:rsid w:val="003913EA"/>
    <w:rsid w:val="003A5805"/>
    <w:rsid w:val="003A7A1E"/>
    <w:rsid w:val="003B4CD4"/>
    <w:rsid w:val="003D37AB"/>
    <w:rsid w:val="003D3DDD"/>
    <w:rsid w:val="003D3E9F"/>
    <w:rsid w:val="003E623F"/>
    <w:rsid w:val="003E6F99"/>
    <w:rsid w:val="003F79BC"/>
    <w:rsid w:val="00444C3C"/>
    <w:rsid w:val="00445DF4"/>
    <w:rsid w:val="0044679D"/>
    <w:rsid w:val="00453E64"/>
    <w:rsid w:val="004639B4"/>
    <w:rsid w:val="004941D0"/>
    <w:rsid w:val="0049454A"/>
    <w:rsid w:val="004A1A34"/>
    <w:rsid w:val="004D1382"/>
    <w:rsid w:val="004D6904"/>
    <w:rsid w:val="004E7308"/>
    <w:rsid w:val="00532350"/>
    <w:rsid w:val="00534F96"/>
    <w:rsid w:val="00535C00"/>
    <w:rsid w:val="00557413"/>
    <w:rsid w:val="00561984"/>
    <w:rsid w:val="0058739E"/>
    <w:rsid w:val="005E4B3C"/>
    <w:rsid w:val="005F11B3"/>
    <w:rsid w:val="00613006"/>
    <w:rsid w:val="0063397A"/>
    <w:rsid w:val="00642C74"/>
    <w:rsid w:val="00643044"/>
    <w:rsid w:val="00645B02"/>
    <w:rsid w:val="006659C3"/>
    <w:rsid w:val="00671343"/>
    <w:rsid w:val="006750AD"/>
    <w:rsid w:val="00692A78"/>
    <w:rsid w:val="00693897"/>
    <w:rsid w:val="00694A25"/>
    <w:rsid w:val="006A6F80"/>
    <w:rsid w:val="006C3DD7"/>
    <w:rsid w:val="006D37B1"/>
    <w:rsid w:val="006D4E15"/>
    <w:rsid w:val="007036AE"/>
    <w:rsid w:val="007052C1"/>
    <w:rsid w:val="007174FC"/>
    <w:rsid w:val="0073092A"/>
    <w:rsid w:val="007417B9"/>
    <w:rsid w:val="00773C2E"/>
    <w:rsid w:val="00792DC1"/>
    <w:rsid w:val="00794BDF"/>
    <w:rsid w:val="007A5E09"/>
    <w:rsid w:val="007E1CB4"/>
    <w:rsid w:val="007E3C33"/>
    <w:rsid w:val="007F6811"/>
    <w:rsid w:val="008677B8"/>
    <w:rsid w:val="008924C5"/>
    <w:rsid w:val="008A5A56"/>
    <w:rsid w:val="008D6111"/>
    <w:rsid w:val="008E14AB"/>
    <w:rsid w:val="009044E0"/>
    <w:rsid w:val="0092012C"/>
    <w:rsid w:val="009415DA"/>
    <w:rsid w:val="00971293"/>
    <w:rsid w:val="00971B39"/>
    <w:rsid w:val="00981343"/>
    <w:rsid w:val="00994425"/>
    <w:rsid w:val="00996EDD"/>
    <w:rsid w:val="009B2B30"/>
    <w:rsid w:val="00A379F4"/>
    <w:rsid w:val="00A46B19"/>
    <w:rsid w:val="00A51759"/>
    <w:rsid w:val="00A61DA1"/>
    <w:rsid w:val="00A729A1"/>
    <w:rsid w:val="00A779AD"/>
    <w:rsid w:val="00A802CE"/>
    <w:rsid w:val="00A97AD0"/>
    <w:rsid w:val="00AB561F"/>
    <w:rsid w:val="00B13755"/>
    <w:rsid w:val="00B26BE6"/>
    <w:rsid w:val="00B356A1"/>
    <w:rsid w:val="00B627AF"/>
    <w:rsid w:val="00BA6C68"/>
    <w:rsid w:val="00BA7EEC"/>
    <w:rsid w:val="00BB4DB3"/>
    <w:rsid w:val="00BB67E1"/>
    <w:rsid w:val="00BE0E7E"/>
    <w:rsid w:val="00C02D6C"/>
    <w:rsid w:val="00C200FD"/>
    <w:rsid w:val="00C2137D"/>
    <w:rsid w:val="00C32B81"/>
    <w:rsid w:val="00C5700B"/>
    <w:rsid w:val="00C6072C"/>
    <w:rsid w:val="00C73974"/>
    <w:rsid w:val="00C962AF"/>
    <w:rsid w:val="00CA034B"/>
    <w:rsid w:val="00CE0AA4"/>
    <w:rsid w:val="00CE5ACB"/>
    <w:rsid w:val="00D11BBE"/>
    <w:rsid w:val="00D122CC"/>
    <w:rsid w:val="00D26A2A"/>
    <w:rsid w:val="00D80097"/>
    <w:rsid w:val="00D8407D"/>
    <w:rsid w:val="00D929EA"/>
    <w:rsid w:val="00DA4AB9"/>
    <w:rsid w:val="00DB2283"/>
    <w:rsid w:val="00E644F9"/>
    <w:rsid w:val="00E65F28"/>
    <w:rsid w:val="00E67371"/>
    <w:rsid w:val="00E766E7"/>
    <w:rsid w:val="00ED6248"/>
    <w:rsid w:val="00EF089C"/>
    <w:rsid w:val="00F12588"/>
    <w:rsid w:val="00F21618"/>
    <w:rsid w:val="00F27050"/>
    <w:rsid w:val="00F43B06"/>
    <w:rsid w:val="00F56E50"/>
    <w:rsid w:val="00F709CB"/>
    <w:rsid w:val="00F72262"/>
    <w:rsid w:val="00F74436"/>
    <w:rsid w:val="00F94492"/>
    <w:rsid w:val="00F9746D"/>
    <w:rsid w:val="00FB4CA7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59430"/>
  <w15:chartTrackingRefBased/>
  <w15:docId w15:val="{43962296-D662-4018-BCFB-C40128C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4B"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rsid w:val="00C2137D"/>
    <w:pPr>
      <w:keepNext/>
      <w:spacing w:before="240" w:after="240"/>
      <w:outlineLvl w:val="2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link w:val="EncabezadoCar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1227C7"/>
    <w:pPr>
      <w:widowControl w:val="0"/>
      <w:numPr>
        <w:ilvl w:val="5"/>
        <w:numId w:val="31"/>
      </w:numPr>
      <w:spacing w:after="120" w:line="240" w:lineRule="atLeast"/>
      <w:ind w:left="-108"/>
    </w:pPr>
    <w:rPr>
      <w:iCs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645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45B02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A6C68"/>
    <w:pPr>
      <w:ind w:left="400"/>
    </w:pPr>
    <w:rPr>
      <w:rFonts w:ascii="Times New Roman" w:hAnsi="Times New Roman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BA6C68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BA6C68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BA6C68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BA6C68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BA6C68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BA6C68"/>
    <w:pPr>
      <w:ind w:left="1600"/>
    </w:pPr>
    <w:rPr>
      <w:rFonts w:ascii="Times New Roman" w:hAnsi="Times New Roman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26400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CL" w:eastAsia="es-CL"/>
    </w:rPr>
  </w:style>
  <w:style w:type="paragraph" w:styleId="NormalWeb">
    <w:name w:val="Normal (Web)"/>
    <w:basedOn w:val="Normal"/>
    <w:uiPriority w:val="99"/>
    <w:unhideWhenUsed/>
    <w:rsid w:val="00643044"/>
    <w:pPr>
      <w:spacing w:before="100" w:beforeAutospacing="1" w:after="100" w:afterAutospacing="1"/>
    </w:pPr>
    <w:rPr>
      <w:rFonts w:ascii="Times New Roman" w:hAnsi="Times New Roman"/>
      <w:sz w:val="24"/>
      <w:lang w:val="es-CL" w:eastAsia="es-CL"/>
    </w:rPr>
  </w:style>
  <w:style w:type="table" w:styleId="Tablaconcuadrcula">
    <w:name w:val="Table Grid"/>
    <w:basedOn w:val="Tablanormal"/>
    <w:uiPriority w:val="39"/>
    <w:rsid w:val="0070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6B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5700B"/>
  </w:style>
  <w:style w:type="paragraph" w:styleId="Subttulo">
    <w:name w:val="Subtitle"/>
    <w:basedOn w:val="Normal"/>
    <w:link w:val="SubttuloCar"/>
    <w:qFormat/>
    <w:rsid w:val="00535C00"/>
    <w:pPr>
      <w:widowControl w:val="0"/>
      <w:numPr>
        <w:ilvl w:val="5"/>
      </w:numPr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535C00"/>
    <w:rPr>
      <w:rFonts w:ascii="Arial" w:hAnsi="Arial"/>
      <w:i/>
      <w:sz w:val="36"/>
      <w:lang w:val="en-AU" w:eastAsia="en-US"/>
    </w:rPr>
  </w:style>
  <w:style w:type="character" w:customStyle="1" w:styleId="Ttulo1Car">
    <w:name w:val="Título 1 Car"/>
    <w:basedOn w:val="Fuentedeprrafopredeter"/>
    <w:link w:val="Ttulo1"/>
    <w:rsid w:val="00CA034B"/>
    <w:rPr>
      <w:rFonts w:ascii="Arial" w:hAnsi="Arial"/>
      <w:b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CA034B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CA71-43E3-4D57-B73B-63EA53B4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EspecificacionDeReqsDeSW.dot</Template>
  <TotalTime>257</TotalTime>
  <Pages>6</Pages>
  <Words>897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Especificación de Requerimientos de Software</vt:lpstr>
    </vt:vector>
  </TitlesOfParts>
  <Company>Proyecto Tutelkan</Company>
  <LinksUpToDate>false</LinksUpToDate>
  <CharactersWithSpaces>5825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_Toc231363785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_Toc231363784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_Toc231363783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_Toc231363782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_Toc231363781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_Toc231363780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_Toc231363779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_Toc231363778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_Toc231363777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_Toc231363776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_Toc231363775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_Toc231363774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_Toc231363773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_Toc231363772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_Toc231363771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_Toc231363770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_Toc231363769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_Toc231363768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Pandemonium</cp:lastModifiedBy>
  <cp:revision>11</cp:revision>
  <cp:lastPrinted>1900-01-01T03:00:00Z</cp:lastPrinted>
  <dcterms:created xsi:type="dcterms:W3CDTF">2016-12-10T19:24:00Z</dcterms:created>
  <dcterms:modified xsi:type="dcterms:W3CDTF">2016-12-12T17:56:00Z</dcterms:modified>
</cp:coreProperties>
</file>