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E7" w:rsidRPr="00535C00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FC3578" w:rsidRPr="00CA034B" w:rsidRDefault="00FC3578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Proyecto Escuela de Vuelo Escuadrilla Halcón</w:t>
      </w:r>
    </w:p>
    <w:p w:rsidR="007036AE" w:rsidRPr="00CA034B" w:rsidRDefault="00CA034B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Acta</w:t>
      </w:r>
      <w:r w:rsidR="00535C00" w:rsidRPr="00CA034B">
        <w:rPr>
          <w:rFonts w:ascii="Verdana" w:hAnsi="Verdana" w:cs="Arial"/>
          <w:sz w:val="32"/>
          <w:szCs w:val="32"/>
          <w:lang w:val="es-CL"/>
        </w:rPr>
        <w:t xml:space="preserve"> de Reunión</w:t>
      </w:r>
    </w:p>
    <w:p w:rsidR="007036AE" w:rsidRPr="00CA034B" w:rsidRDefault="00CA034B" w:rsidP="008D6111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Versión 1.</w:t>
      </w:r>
      <w:r w:rsidR="00404084">
        <w:rPr>
          <w:rFonts w:ascii="Verdana" w:hAnsi="Verdana" w:cs="Arial"/>
          <w:sz w:val="32"/>
          <w:szCs w:val="32"/>
          <w:lang w:val="es-CL"/>
        </w:rPr>
        <w:t>3</w:t>
      </w:r>
    </w:p>
    <w:p w:rsidR="007036AE" w:rsidRPr="00CA034B" w:rsidRDefault="00A379F4">
      <w:pPr>
        <w:pStyle w:val="Ttulo"/>
        <w:spacing w:after="120"/>
        <w:rPr>
          <w:rFonts w:ascii="Verdana" w:hAnsi="Verdana" w:cs="Arial"/>
          <w:sz w:val="28"/>
          <w:lang w:val="es-CL"/>
        </w:rPr>
      </w:pPr>
      <w:r w:rsidRPr="00CA034B">
        <w:rPr>
          <w:rFonts w:ascii="Verdana" w:hAnsi="Verdana" w:cs="Arial"/>
          <w:sz w:val="28"/>
          <w:lang w:val="es-CL"/>
        </w:rPr>
        <w:br w:type="page"/>
      </w:r>
      <w:r w:rsidR="007036AE" w:rsidRPr="00CA034B">
        <w:rPr>
          <w:rFonts w:ascii="Verdana" w:hAnsi="Verdana" w:cs="Arial"/>
          <w:sz w:val="28"/>
          <w:lang w:val="es-CL"/>
        </w:rPr>
        <w:lastRenderedPageBreak/>
        <w:t>Historia de Revisiones</w:t>
      </w:r>
    </w:p>
    <w:p w:rsidR="006A6F80" w:rsidRPr="00CA034B" w:rsidRDefault="006A6F80" w:rsidP="006A6F80">
      <w:pPr>
        <w:rPr>
          <w:rFonts w:cs="Arial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8"/>
        <w:gridCol w:w="1578"/>
        <w:gridCol w:w="2959"/>
        <w:gridCol w:w="2401"/>
      </w:tblGrid>
      <w:tr w:rsidR="007036AE" w:rsidRPr="00CA034B" w:rsidTr="00CA034B">
        <w:trPr>
          <w:trHeight w:val="412"/>
        </w:trPr>
        <w:tc>
          <w:tcPr>
            <w:tcW w:w="1157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Fecha</w:t>
            </w:r>
          </w:p>
        </w:tc>
        <w:tc>
          <w:tcPr>
            <w:tcW w:w="874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Versión</w:t>
            </w:r>
          </w:p>
        </w:tc>
        <w:tc>
          <w:tcPr>
            <w:tcW w:w="1639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Descripción</w:t>
            </w:r>
          </w:p>
        </w:tc>
        <w:tc>
          <w:tcPr>
            <w:tcW w:w="1330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Autor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3D7AEC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</w:rPr>
              <w:t>04-10</w:t>
            </w:r>
            <w:r w:rsidR="00535C00" w:rsidRPr="00CA034B">
              <w:rPr>
                <w:rFonts w:cs="Arial"/>
              </w:rPr>
              <w:t>-2016</w:t>
            </w:r>
          </w:p>
        </w:tc>
        <w:tc>
          <w:tcPr>
            <w:tcW w:w="874" w:type="pct"/>
          </w:tcPr>
          <w:p w:rsidR="007036AE" w:rsidRPr="00CA034B" w:rsidRDefault="00CA034B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1.</w:t>
            </w:r>
            <w:r w:rsidR="007036AE" w:rsidRPr="00CA034B">
              <w:rPr>
                <w:rFonts w:cs="Arial"/>
                <w:lang w:val="es-CL"/>
              </w:rPr>
              <w:t>0</w:t>
            </w:r>
          </w:p>
        </w:tc>
        <w:tc>
          <w:tcPr>
            <w:tcW w:w="1639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Documento inicial</w:t>
            </w:r>
          </w:p>
        </w:tc>
        <w:tc>
          <w:tcPr>
            <w:tcW w:w="1330" w:type="pct"/>
          </w:tcPr>
          <w:p w:rsidR="007036AE" w:rsidRPr="00CA034B" w:rsidRDefault="00853FB4">
            <w:pPr>
              <w:pStyle w:val="Tabletext"/>
              <w:rPr>
                <w:rFonts w:cs="Arial"/>
                <w:u w:val="single"/>
                <w:lang w:val="es-CL"/>
              </w:rPr>
            </w:pPr>
            <w:r>
              <w:rPr>
                <w:rFonts w:cs="Arial"/>
                <w:lang w:val="es-CL"/>
              </w:rPr>
              <w:t>Celso Lagos.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DC2E32" w:rsidP="00DC2E32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11-10-2016</w:t>
            </w:r>
          </w:p>
        </w:tc>
        <w:tc>
          <w:tcPr>
            <w:tcW w:w="874" w:type="pct"/>
          </w:tcPr>
          <w:p w:rsidR="007036AE" w:rsidRPr="00CA034B" w:rsidRDefault="00DC2E32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1.1</w:t>
            </w:r>
          </w:p>
        </w:tc>
        <w:tc>
          <w:tcPr>
            <w:tcW w:w="1639" w:type="pct"/>
          </w:tcPr>
          <w:p w:rsidR="007036AE" w:rsidRPr="00CA034B" w:rsidRDefault="00DC2E32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Actualización</w:t>
            </w:r>
          </w:p>
        </w:tc>
        <w:tc>
          <w:tcPr>
            <w:tcW w:w="1330" w:type="pct"/>
          </w:tcPr>
          <w:p w:rsidR="007036AE" w:rsidRPr="00CA034B" w:rsidRDefault="00DC2E32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Celso Lagos.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C52FB1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25</w:t>
            </w:r>
            <w:r w:rsidR="00404084">
              <w:rPr>
                <w:rFonts w:cs="Arial"/>
                <w:lang w:val="es-CL"/>
              </w:rPr>
              <w:t>-10-2016</w:t>
            </w:r>
          </w:p>
        </w:tc>
        <w:tc>
          <w:tcPr>
            <w:tcW w:w="874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1.2</w:t>
            </w:r>
          </w:p>
        </w:tc>
        <w:tc>
          <w:tcPr>
            <w:tcW w:w="1639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Actualización</w:t>
            </w:r>
          </w:p>
        </w:tc>
        <w:tc>
          <w:tcPr>
            <w:tcW w:w="1330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Celso Lagos.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04-11-2016</w:t>
            </w:r>
          </w:p>
        </w:tc>
        <w:tc>
          <w:tcPr>
            <w:tcW w:w="874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1.3</w:t>
            </w:r>
          </w:p>
        </w:tc>
        <w:tc>
          <w:tcPr>
            <w:tcW w:w="1639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 xml:space="preserve">Actualización </w:t>
            </w:r>
          </w:p>
        </w:tc>
        <w:tc>
          <w:tcPr>
            <w:tcW w:w="1330" w:type="pct"/>
          </w:tcPr>
          <w:p w:rsidR="007036AE" w:rsidRPr="00CA034B" w:rsidRDefault="00404084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Celso Lagos.</w:t>
            </w:r>
          </w:p>
        </w:tc>
      </w:tr>
    </w:tbl>
    <w:p w:rsidR="007036AE" w:rsidRPr="00CA034B" w:rsidRDefault="007036AE">
      <w:pPr>
        <w:rPr>
          <w:rFonts w:cs="Arial"/>
          <w:lang w:val="es-CL"/>
        </w:rPr>
      </w:pPr>
    </w:p>
    <w:p w:rsidR="007036AE" w:rsidRPr="00CA034B" w:rsidRDefault="007036AE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rPr>
          <w:rFonts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535C00" w:rsidRPr="00CA034B" w:rsidRDefault="0049454A" w:rsidP="00CE5ACB">
      <w:pPr>
        <w:pStyle w:val="Ttulo"/>
        <w:rPr>
          <w:rFonts w:ascii="Verdana" w:hAnsi="Verdana" w:cs="Arial"/>
          <w:sz w:val="28"/>
          <w:szCs w:val="28"/>
        </w:rPr>
      </w:pPr>
      <w:r w:rsidRPr="00CA034B">
        <w:rPr>
          <w:rFonts w:ascii="Verdana" w:hAnsi="Verdana" w:cs="Arial"/>
          <w:sz w:val="28"/>
          <w:lang w:val="es-CL"/>
        </w:rPr>
        <w:br w:type="page"/>
      </w: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lastRenderedPageBreak/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CA034B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 w:rsidR="00535C00" w:rsidRPr="006659C3">
              <w:rPr>
                <w:rFonts w:ascii="Verdana" w:hAnsi="Verdana"/>
                <w:sz w:val="18"/>
              </w:rPr>
              <w:t>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853FB4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04</w:t>
            </w:r>
            <w:r w:rsidR="00535C00" w:rsidRPr="006659C3">
              <w:rPr>
                <w:rFonts w:ascii="Verdana" w:hAnsi="Verdana"/>
                <w:sz w:val="18"/>
              </w:rPr>
              <w:t>-</w:t>
            </w:r>
            <w:r>
              <w:rPr>
                <w:rFonts w:ascii="Verdana" w:hAnsi="Verdana"/>
                <w:sz w:val="18"/>
              </w:rPr>
              <w:t>10</w:t>
            </w:r>
            <w:r w:rsidR="00535C00" w:rsidRPr="006659C3">
              <w:rPr>
                <w:rFonts w:ascii="Verdana" w:hAnsi="Verdana"/>
                <w:sz w:val="18"/>
              </w:rPr>
              <w:t>-2016</w:t>
            </w:r>
          </w:p>
        </w:tc>
      </w:tr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1227C7" w:rsidP="001227C7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Sede Duoc UC Viña del Mar</w:t>
            </w:r>
          </w:p>
        </w:tc>
      </w:tr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853FB4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15:00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15:30</w:t>
            </w:r>
          </w:p>
        </w:tc>
      </w:tr>
    </w:tbl>
    <w:p w:rsidR="00694A25" w:rsidRPr="006659C3" w:rsidRDefault="00694A25" w:rsidP="00535C00">
      <w:pPr>
        <w:pStyle w:val="Ttulo"/>
        <w:jc w:val="left"/>
        <w:rPr>
          <w:rFonts w:ascii="Verdana" w:hAnsi="Verdana" w:cs="Arial"/>
          <w:sz w:val="20"/>
        </w:rPr>
      </w:pPr>
    </w:p>
    <w:p w:rsidR="00535C00" w:rsidRPr="006659C3" w:rsidRDefault="00535C00" w:rsidP="00535C00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bookmarkStart w:id="0" w:name="_Toc460165699"/>
      <w:r w:rsidRPr="006659C3">
        <w:rPr>
          <w:rFonts w:ascii="Verdana" w:hAnsi="Verdana"/>
          <w:sz w:val="24"/>
          <w:szCs w:val="24"/>
        </w:rPr>
        <w:t>Participantes</w:t>
      </w:r>
      <w:bookmarkEnd w:id="0"/>
    </w:p>
    <w:p w:rsidR="00535C00" w:rsidRPr="006659C3" w:rsidRDefault="00535C00" w:rsidP="00535C00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BB4DB3" w:rsidRPr="006659C3" w:rsidTr="00BB4DB3">
        <w:trPr>
          <w:jc w:val="center"/>
        </w:trPr>
        <w:tc>
          <w:tcPr>
            <w:tcW w:w="2310" w:type="pct"/>
            <w:shd w:val="clear" w:color="auto" w:fill="D9D9D9"/>
          </w:tcPr>
          <w:p w:rsidR="00BB4DB3" w:rsidRPr="006659C3" w:rsidRDefault="00BB4DB3" w:rsidP="0031635B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BB4DB3" w:rsidRPr="006659C3" w:rsidRDefault="00BB4DB3" w:rsidP="0031635B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535C00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</w:tbl>
    <w:p w:rsidR="00535C00" w:rsidRPr="006659C3" w:rsidRDefault="00535C00" w:rsidP="00535C00">
      <w:pPr>
        <w:rPr>
          <w:lang w:eastAsia="en-US"/>
        </w:rPr>
      </w:pPr>
    </w:p>
    <w:p w:rsidR="00CA034B" w:rsidRDefault="00CA034B" w:rsidP="00CA034B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6659C3" w:rsidRPr="006659C3" w:rsidRDefault="006659C3" w:rsidP="006659C3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CA034B" w:rsidRPr="006659C3" w:rsidTr="006659C3">
        <w:tc>
          <w:tcPr>
            <w:tcW w:w="1806" w:type="dxa"/>
            <w:shd w:val="clear" w:color="auto" w:fill="E7E6E6" w:themeFill="background2"/>
          </w:tcPr>
          <w:p w:rsidR="00CA034B" w:rsidRPr="006659C3" w:rsidRDefault="00CA034B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CA034B" w:rsidRPr="006659C3" w:rsidTr="00CA034B">
        <w:tc>
          <w:tcPr>
            <w:tcW w:w="1806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CA034B" w:rsidRPr="006659C3" w:rsidRDefault="00CA034B" w:rsidP="006659C3">
            <w:pPr>
              <w:jc w:val="center"/>
              <w:rPr>
                <w:lang w:eastAsia="en-US"/>
              </w:rPr>
            </w:pPr>
          </w:p>
        </w:tc>
        <w:tc>
          <w:tcPr>
            <w:tcW w:w="1806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CA034B" w:rsidRPr="006659C3" w:rsidRDefault="00CA034B" w:rsidP="006659C3">
            <w:pPr>
              <w:jc w:val="center"/>
              <w:rPr>
                <w:lang w:eastAsia="en-US"/>
              </w:rPr>
            </w:pPr>
          </w:p>
        </w:tc>
      </w:tr>
    </w:tbl>
    <w:p w:rsidR="00CA034B" w:rsidRPr="006659C3" w:rsidRDefault="00CA034B" w:rsidP="00CA034B">
      <w:pPr>
        <w:rPr>
          <w:lang w:eastAsia="en-US"/>
        </w:rPr>
      </w:pPr>
    </w:p>
    <w:p w:rsidR="001227C7" w:rsidRPr="006659C3" w:rsidRDefault="001227C7" w:rsidP="001227C7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bookmarkStart w:id="1" w:name="_Toc460165700"/>
      <w:r w:rsidRPr="006659C3">
        <w:rPr>
          <w:rFonts w:ascii="Verdana" w:hAnsi="Verdana"/>
          <w:sz w:val="24"/>
          <w:szCs w:val="24"/>
        </w:rPr>
        <w:t>Temas</w:t>
      </w:r>
      <w:bookmarkEnd w:id="1"/>
    </w:p>
    <w:p w:rsidR="001227C7" w:rsidRPr="006659C3" w:rsidRDefault="001227C7" w:rsidP="001227C7">
      <w:pPr>
        <w:rPr>
          <w:lang w:eastAsia="en-US"/>
        </w:rPr>
      </w:pPr>
    </w:p>
    <w:p w:rsidR="00BB4DB3" w:rsidRPr="006659C3" w:rsidRDefault="00BB4DB3" w:rsidP="001227C7">
      <w:pPr>
        <w:rPr>
          <w:lang w:eastAsia="en-US"/>
        </w:rPr>
      </w:pPr>
      <w:r w:rsidRPr="006659C3">
        <w:rPr>
          <w:lang w:eastAsia="en-US"/>
        </w:rPr>
        <w:t xml:space="preserve">Se llevó acabo el </w:t>
      </w:r>
      <w:r w:rsidR="00853FB4">
        <w:rPr>
          <w:lang w:eastAsia="en-US"/>
        </w:rPr>
        <w:t>04</w:t>
      </w:r>
      <w:r w:rsidRPr="006659C3">
        <w:rPr>
          <w:lang w:eastAsia="en-US"/>
        </w:rPr>
        <w:t xml:space="preserve"> de </w:t>
      </w:r>
      <w:r w:rsidR="00853FB4">
        <w:rPr>
          <w:lang w:eastAsia="en-US"/>
        </w:rPr>
        <w:t>octubre</w:t>
      </w:r>
      <w:r w:rsidRPr="006659C3">
        <w:rPr>
          <w:lang w:eastAsia="en-US"/>
        </w:rPr>
        <w:t xml:space="preserve"> de 2016 en la sede de Duoc.</w:t>
      </w:r>
    </w:p>
    <w:p w:rsidR="00BB4DB3" w:rsidRPr="006659C3" w:rsidRDefault="00B13755" w:rsidP="00BB4DB3">
      <w:pPr>
        <w:rPr>
          <w:lang w:eastAsia="en-US"/>
        </w:rPr>
      </w:pPr>
      <w:r w:rsidRPr="006659C3">
        <w:rPr>
          <w:lang w:eastAsia="en-US"/>
        </w:rPr>
        <w:t>Se discutió</w:t>
      </w:r>
      <w:r w:rsidR="00BB4DB3" w:rsidRPr="006659C3">
        <w:rPr>
          <w:lang w:eastAsia="en-US"/>
        </w:rPr>
        <w:t>:</w:t>
      </w:r>
    </w:p>
    <w:p w:rsidR="00CA034B" w:rsidRDefault="00853FB4" w:rsidP="00CA034B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Definición de la arquitectura del proyecto</w:t>
      </w:r>
    </w:p>
    <w:p w:rsidR="00853FB4" w:rsidRPr="006659C3" w:rsidRDefault="00853FB4" w:rsidP="00CA034B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Framework a utilizar</w:t>
      </w:r>
    </w:p>
    <w:p w:rsidR="00CA034B" w:rsidRDefault="00853FB4" w:rsidP="00CA034B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Distribución de los casos de uso</w:t>
      </w:r>
    </w:p>
    <w:p w:rsidR="00853FB4" w:rsidRPr="006659C3" w:rsidRDefault="00853FB4" w:rsidP="00853FB4">
      <w:pPr>
        <w:pStyle w:val="Prrafodelista"/>
        <w:rPr>
          <w:lang w:eastAsia="en-US"/>
        </w:rPr>
      </w:pPr>
    </w:p>
    <w:p w:rsidR="00853FB4" w:rsidRDefault="00853FB4" w:rsidP="00853FB4">
      <w:pPr>
        <w:rPr>
          <w:lang w:eastAsia="en-US"/>
        </w:rPr>
      </w:pPr>
    </w:p>
    <w:p w:rsidR="00853FB4" w:rsidRDefault="00853FB4" w:rsidP="00853FB4">
      <w:pPr>
        <w:rPr>
          <w:lang w:eastAsia="en-US"/>
        </w:rPr>
      </w:pPr>
    </w:p>
    <w:p w:rsidR="006659C3" w:rsidRDefault="00314A9F" w:rsidP="006659C3">
      <w:pPr>
        <w:rPr>
          <w:lang w:eastAsia="en-US"/>
        </w:rPr>
      </w:pPr>
      <w:r>
        <w:rPr>
          <w:lang w:eastAsia="en-US"/>
        </w:rPr>
        <w:t>Observaciones</w:t>
      </w:r>
      <w:r w:rsidR="006659C3">
        <w:rPr>
          <w:lang w:eastAsia="en-US"/>
        </w:rPr>
        <w:t>:</w:t>
      </w:r>
    </w:p>
    <w:p w:rsidR="00853FB4" w:rsidRDefault="006659C3">
      <w:pPr>
        <w:rPr>
          <w:lang w:eastAsia="en-US"/>
        </w:rPr>
      </w:pPr>
      <w:r>
        <w:rPr>
          <w:lang w:eastAsia="en-US"/>
        </w:rPr>
        <w:t xml:space="preserve">En la reunión se definieron </w:t>
      </w:r>
      <w:r w:rsidR="00853FB4">
        <w:rPr>
          <w:lang w:eastAsia="en-US"/>
        </w:rPr>
        <w:t>la arquitectura del proyecto con su respectivo ambiente para su desarrollo</w:t>
      </w:r>
      <w:r w:rsidR="00314A9F">
        <w:rPr>
          <w:lang w:eastAsia="en-US"/>
        </w:rPr>
        <w:t xml:space="preserve">. </w:t>
      </w:r>
      <w:r w:rsidR="00853FB4">
        <w:rPr>
          <w:lang w:eastAsia="en-US"/>
        </w:rPr>
        <w:t>Se distribuyeron los casos de uso por persona para su realización.</w:t>
      </w:r>
    </w:p>
    <w:p w:rsidR="003D7AEC" w:rsidRDefault="003D7AEC">
      <w:pPr>
        <w:rPr>
          <w:lang w:eastAsia="en-US"/>
        </w:rPr>
      </w:pPr>
    </w:p>
    <w:p w:rsidR="003D7AEC" w:rsidRDefault="003D7AEC">
      <w:pPr>
        <w:rPr>
          <w:lang w:eastAsia="en-US"/>
        </w:rPr>
      </w:pPr>
    </w:p>
    <w:p w:rsidR="003D7AEC" w:rsidRDefault="003D7AEC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3D7AEC" w:rsidRPr="006659C3" w:rsidTr="008E607E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lastRenderedPageBreak/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</w:t>
            </w:r>
            <w:r w:rsidRPr="006659C3">
              <w:rPr>
                <w:rFonts w:ascii="Verdana" w:hAnsi="Verdana"/>
                <w:sz w:val="18"/>
              </w:rPr>
              <w:t>-</w:t>
            </w:r>
            <w:r>
              <w:rPr>
                <w:rFonts w:ascii="Verdana" w:hAnsi="Verdana"/>
                <w:sz w:val="18"/>
              </w:rPr>
              <w:t>10</w:t>
            </w:r>
            <w:r w:rsidRPr="006659C3">
              <w:rPr>
                <w:rFonts w:ascii="Verdana" w:hAnsi="Verdana"/>
                <w:sz w:val="18"/>
              </w:rPr>
              <w:t>-2016</w:t>
            </w:r>
          </w:p>
        </w:tc>
      </w:tr>
      <w:tr w:rsidR="003D7AEC" w:rsidRPr="006659C3" w:rsidTr="008E607E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Sede Duoc UC Viña del Mar</w:t>
            </w:r>
          </w:p>
        </w:tc>
      </w:tr>
      <w:tr w:rsidR="003D7AEC" w:rsidRPr="006659C3" w:rsidTr="008E607E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15:00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7AEC" w:rsidRPr="006659C3" w:rsidRDefault="003D7AEC" w:rsidP="008E607E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EC" w:rsidRPr="006659C3" w:rsidRDefault="003D7AEC" w:rsidP="008E607E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15:30</w:t>
            </w:r>
          </w:p>
        </w:tc>
      </w:tr>
    </w:tbl>
    <w:p w:rsidR="003D7AEC" w:rsidRPr="006659C3" w:rsidRDefault="003D7AEC" w:rsidP="003D7AEC">
      <w:pPr>
        <w:pStyle w:val="Ttulo"/>
        <w:jc w:val="left"/>
        <w:rPr>
          <w:rFonts w:ascii="Verdana" w:hAnsi="Verdana" w:cs="Arial"/>
          <w:sz w:val="20"/>
        </w:rPr>
      </w:pPr>
    </w:p>
    <w:p w:rsidR="003D7AEC" w:rsidRPr="006659C3" w:rsidRDefault="003D7AEC" w:rsidP="003D7AEC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Participantes</w:t>
      </w:r>
    </w:p>
    <w:p w:rsidR="003D7AEC" w:rsidRPr="006659C3" w:rsidRDefault="003D7AEC" w:rsidP="003D7AEC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3D7AEC" w:rsidRPr="006659C3" w:rsidTr="008E607E">
        <w:trPr>
          <w:jc w:val="center"/>
        </w:trPr>
        <w:tc>
          <w:tcPr>
            <w:tcW w:w="2310" w:type="pct"/>
            <w:shd w:val="clear" w:color="auto" w:fill="D9D9D9"/>
          </w:tcPr>
          <w:p w:rsidR="003D7AEC" w:rsidRPr="006659C3" w:rsidRDefault="003D7AEC" w:rsidP="008E607E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3D7AEC" w:rsidRPr="006659C3" w:rsidRDefault="003D7AEC" w:rsidP="008E607E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3D7AEC" w:rsidRPr="006659C3" w:rsidTr="008E607E">
        <w:trPr>
          <w:jc w:val="center"/>
        </w:trPr>
        <w:tc>
          <w:tcPr>
            <w:tcW w:w="2310" w:type="pct"/>
          </w:tcPr>
          <w:p w:rsidR="003D7AEC" w:rsidRPr="006659C3" w:rsidRDefault="003D7AEC" w:rsidP="008E607E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3D7AEC" w:rsidRPr="006659C3" w:rsidRDefault="003D7AEC" w:rsidP="008E607E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3D7AEC" w:rsidRPr="006659C3" w:rsidTr="008E607E">
        <w:trPr>
          <w:jc w:val="center"/>
        </w:trPr>
        <w:tc>
          <w:tcPr>
            <w:tcW w:w="2310" w:type="pct"/>
          </w:tcPr>
          <w:p w:rsidR="003D7AEC" w:rsidRPr="006659C3" w:rsidRDefault="003D7AEC" w:rsidP="008E607E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3D7AEC" w:rsidRPr="006659C3" w:rsidRDefault="003D7AEC" w:rsidP="008E607E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3D7AEC" w:rsidRPr="006659C3" w:rsidTr="008E607E">
        <w:trPr>
          <w:jc w:val="center"/>
        </w:trPr>
        <w:tc>
          <w:tcPr>
            <w:tcW w:w="2310" w:type="pct"/>
          </w:tcPr>
          <w:p w:rsidR="003D7AEC" w:rsidRPr="006659C3" w:rsidRDefault="003D7AEC" w:rsidP="008E607E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3D7AEC" w:rsidRPr="006659C3" w:rsidRDefault="003D7AEC" w:rsidP="008E607E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3D7AEC" w:rsidRPr="006659C3" w:rsidTr="008E607E">
        <w:trPr>
          <w:jc w:val="center"/>
        </w:trPr>
        <w:tc>
          <w:tcPr>
            <w:tcW w:w="2310" w:type="pct"/>
          </w:tcPr>
          <w:p w:rsidR="003D7AEC" w:rsidRPr="006659C3" w:rsidRDefault="003D7AEC" w:rsidP="008E607E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3D7AEC" w:rsidRPr="006659C3" w:rsidRDefault="003D7AEC" w:rsidP="008E607E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3D7AEC" w:rsidRPr="006659C3" w:rsidTr="008E607E">
        <w:trPr>
          <w:jc w:val="center"/>
        </w:trPr>
        <w:tc>
          <w:tcPr>
            <w:tcW w:w="2310" w:type="pct"/>
          </w:tcPr>
          <w:p w:rsidR="003D7AEC" w:rsidRPr="006659C3" w:rsidRDefault="003D7AEC" w:rsidP="008E607E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3D7AEC" w:rsidRPr="006659C3" w:rsidRDefault="003D7AEC" w:rsidP="008E607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</w:tr>
    </w:tbl>
    <w:p w:rsidR="003D7AEC" w:rsidRPr="006659C3" w:rsidRDefault="003D7AEC" w:rsidP="003D7AEC">
      <w:pPr>
        <w:rPr>
          <w:lang w:eastAsia="en-US"/>
        </w:rPr>
      </w:pPr>
    </w:p>
    <w:p w:rsidR="003D7AEC" w:rsidRDefault="003D7AEC" w:rsidP="003D7AEC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3D7AEC" w:rsidRPr="006659C3" w:rsidRDefault="003D7AEC" w:rsidP="003D7AEC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3D7AEC" w:rsidRPr="006659C3" w:rsidTr="008E607E">
        <w:tc>
          <w:tcPr>
            <w:tcW w:w="1806" w:type="dxa"/>
            <w:shd w:val="clear" w:color="auto" w:fill="E7E6E6" w:themeFill="background2"/>
          </w:tcPr>
          <w:p w:rsidR="003D7AEC" w:rsidRPr="006659C3" w:rsidRDefault="003D7AEC" w:rsidP="008E607E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3D7AEC" w:rsidRPr="006659C3" w:rsidRDefault="003D7AEC" w:rsidP="008E607E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3D7AEC" w:rsidRPr="006659C3" w:rsidRDefault="003D7AEC" w:rsidP="008E607E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3D7AEC" w:rsidRPr="006659C3" w:rsidRDefault="003D7AEC" w:rsidP="008E607E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3D7AEC" w:rsidRPr="006659C3" w:rsidRDefault="003D7AEC" w:rsidP="008E607E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3D7AEC" w:rsidRPr="006659C3" w:rsidTr="008E607E">
        <w:tc>
          <w:tcPr>
            <w:tcW w:w="1806" w:type="dxa"/>
          </w:tcPr>
          <w:p w:rsidR="003D7AEC" w:rsidRPr="006659C3" w:rsidRDefault="003D7AEC" w:rsidP="008E607E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3D7AEC" w:rsidRPr="006659C3" w:rsidRDefault="003D7AEC" w:rsidP="008E60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3D7AEC" w:rsidRPr="006659C3" w:rsidRDefault="003D7AEC" w:rsidP="008E60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3D7AEC" w:rsidRPr="006659C3" w:rsidRDefault="003D7AEC" w:rsidP="008E607E">
            <w:pPr>
              <w:jc w:val="center"/>
              <w:rPr>
                <w:lang w:eastAsia="en-US"/>
              </w:rPr>
            </w:pPr>
          </w:p>
        </w:tc>
        <w:tc>
          <w:tcPr>
            <w:tcW w:w="1807" w:type="dxa"/>
          </w:tcPr>
          <w:p w:rsidR="003D7AEC" w:rsidRPr="006659C3" w:rsidRDefault="003D7AEC" w:rsidP="008E607E">
            <w:pPr>
              <w:jc w:val="center"/>
              <w:rPr>
                <w:lang w:eastAsia="en-US"/>
              </w:rPr>
            </w:pPr>
          </w:p>
        </w:tc>
      </w:tr>
    </w:tbl>
    <w:p w:rsidR="003D7AEC" w:rsidRPr="006659C3" w:rsidRDefault="003D7AEC" w:rsidP="003D7AEC">
      <w:pPr>
        <w:rPr>
          <w:lang w:eastAsia="en-US"/>
        </w:rPr>
      </w:pPr>
    </w:p>
    <w:p w:rsidR="003D7AEC" w:rsidRPr="006659C3" w:rsidRDefault="003D7AEC" w:rsidP="003D7AEC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Temas</w:t>
      </w:r>
    </w:p>
    <w:p w:rsidR="003D7AEC" w:rsidRPr="006659C3" w:rsidRDefault="003D7AEC" w:rsidP="003D7AEC">
      <w:pPr>
        <w:rPr>
          <w:lang w:eastAsia="en-US"/>
        </w:rPr>
      </w:pPr>
    </w:p>
    <w:p w:rsidR="003D7AEC" w:rsidRPr="006659C3" w:rsidRDefault="003D7AEC" w:rsidP="003D7AEC">
      <w:pPr>
        <w:rPr>
          <w:lang w:eastAsia="en-US"/>
        </w:rPr>
      </w:pPr>
      <w:r w:rsidRPr="006659C3">
        <w:rPr>
          <w:lang w:eastAsia="en-US"/>
        </w:rPr>
        <w:t xml:space="preserve">Se llevó acabo el </w:t>
      </w:r>
      <w:r>
        <w:rPr>
          <w:lang w:eastAsia="en-US"/>
        </w:rPr>
        <w:t>11</w:t>
      </w:r>
      <w:r w:rsidRPr="006659C3">
        <w:rPr>
          <w:lang w:eastAsia="en-US"/>
        </w:rPr>
        <w:t xml:space="preserve"> de </w:t>
      </w:r>
      <w:r>
        <w:rPr>
          <w:lang w:eastAsia="en-US"/>
        </w:rPr>
        <w:t>octubre</w:t>
      </w:r>
      <w:r w:rsidRPr="006659C3">
        <w:rPr>
          <w:lang w:eastAsia="en-US"/>
        </w:rPr>
        <w:t xml:space="preserve"> de 2016 en la sede de Duoc.</w:t>
      </w:r>
    </w:p>
    <w:p w:rsidR="003D7AEC" w:rsidRPr="006659C3" w:rsidRDefault="003D7AEC" w:rsidP="003D7AEC">
      <w:pPr>
        <w:rPr>
          <w:lang w:eastAsia="en-US"/>
        </w:rPr>
      </w:pPr>
      <w:r w:rsidRPr="006659C3">
        <w:rPr>
          <w:lang w:eastAsia="en-US"/>
        </w:rPr>
        <w:t>Se discutió:</w:t>
      </w:r>
    </w:p>
    <w:p w:rsidR="003D7AEC" w:rsidRDefault="003D7AEC" w:rsidP="003D7AEC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Librerías a utilizar</w:t>
      </w:r>
    </w:p>
    <w:p w:rsidR="003D7AEC" w:rsidRPr="006659C3" w:rsidRDefault="003D7AEC" w:rsidP="003D7AEC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Avance de los casos de uso</w:t>
      </w:r>
    </w:p>
    <w:p w:rsidR="003D7AEC" w:rsidRPr="006659C3" w:rsidRDefault="003D7AEC" w:rsidP="003D7AEC">
      <w:pPr>
        <w:pStyle w:val="Prrafodelista"/>
        <w:rPr>
          <w:lang w:eastAsia="en-US"/>
        </w:rPr>
      </w:pPr>
    </w:p>
    <w:p w:rsidR="003D7AEC" w:rsidRDefault="003D7AEC" w:rsidP="003D7AEC">
      <w:pPr>
        <w:rPr>
          <w:lang w:eastAsia="en-US"/>
        </w:rPr>
      </w:pPr>
    </w:p>
    <w:p w:rsidR="003D7AEC" w:rsidRDefault="003D7AEC" w:rsidP="003D7AEC">
      <w:pPr>
        <w:rPr>
          <w:lang w:eastAsia="en-US"/>
        </w:rPr>
      </w:pPr>
    </w:p>
    <w:p w:rsidR="003D7AEC" w:rsidRDefault="003D7AEC" w:rsidP="003D7AEC">
      <w:pPr>
        <w:rPr>
          <w:lang w:eastAsia="en-US"/>
        </w:rPr>
      </w:pPr>
      <w:r>
        <w:rPr>
          <w:lang w:eastAsia="en-US"/>
        </w:rPr>
        <w:t>Observaciones:</w:t>
      </w:r>
    </w:p>
    <w:p w:rsidR="003D7AEC" w:rsidRPr="00CA034B" w:rsidRDefault="003D7AEC" w:rsidP="003D7AEC">
      <w:pPr>
        <w:rPr>
          <w:lang w:eastAsia="en-US"/>
        </w:rPr>
      </w:pPr>
      <w:r>
        <w:rPr>
          <w:lang w:eastAsia="en-US"/>
        </w:rPr>
        <w:t xml:space="preserve">En la reunión se definieron las diferentes librerías a utilizar. Se </w:t>
      </w:r>
      <w:r w:rsidR="00F01C7D">
        <w:rPr>
          <w:lang w:eastAsia="en-US"/>
        </w:rPr>
        <w:t>vieron los avances del desarrollo de los casos de uso, además de las dudas de ellas mismas.</w:t>
      </w:r>
    </w:p>
    <w:p w:rsidR="003D7AEC" w:rsidRDefault="003D7AEC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p w:rsidR="00103B3A" w:rsidRDefault="00103B3A">
      <w:pPr>
        <w:rPr>
          <w:lang w:eastAsia="en-US"/>
        </w:rPr>
      </w:pP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103B3A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103B3A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>
              <w:rPr>
                <w:rFonts w:ascii="Verdana" w:hAnsi="Verdana"/>
                <w:sz w:val="18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C52FB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25</w:t>
            </w:r>
            <w:r w:rsidR="00103B3A" w:rsidRPr="006659C3">
              <w:rPr>
                <w:rFonts w:ascii="Verdana" w:hAnsi="Verdana"/>
                <w:sz w:val="18"/>
              </w:rPr>
              <w:t>-</w:t>
            </w:r>
            <w:r w:rsidR="00103B3A">
              <w:rPr>
                <w:rFonts w:ascii="Verdana" w:hAnsi="Verdana"/>
                <w:sz w:val="18"/>
              </w:rPr>
              <w:t>10</w:t>
            </w:r>
            <w:r w:rsidR="00103B3A" w:rsidRPr="006659C3">
              <w:rPr>
                <w:rFonts w:ascii="Verdana" w:hAnsi="Verdana"/>
                <w:sz w:val="18"/>
              </w:rPr>
              <w:t>-2016</w:t>
            </w:r>
          </w:p>
        </w:tc>
      </w:tr>
      <w:tr w:rsidR="00103B3A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103B3A" w:rsidP="007A6B3A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103B3A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Sede Duoc UC Viña del Mar</w:t>
            </w:r>
          </w:p>
        </w:tc>
      </w:tr>
      <w:tr w:rsidR="00103B3A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103B3A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15:00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03B3A" w:rsidRPr="006659C3" w:rsidRDefault="00103B3A" w:rsidP="007A6B3A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3A" w:rsidRPr="006659C3" w:rsidRDefault="00103B3A" w:rsidP="007A6B3A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15:30</w:t>
            </w:r>
          </w:p>
        </w:tc>
      </w:tr>
    </w:tbl>
    <w:p w:rsidR="00103B3A" w:rsidRPr="006659C3" w:rsidRDefault="00103B3A" w:rsidP="00103B3A">
      <w:pPr>
        <w:pStyle w:val="Ttulo"/>
        <w:jc w:val="left"/>
        <w:rPr>
          <w:rFonts w:ascii="Verdana" w:hAnsi="Verdana" w:cs="Arial"/>
          <w:sz w:val="20"/>
        </w:rPr>
      </w:pPr>
    </w:p>
    <w:p w:rsidR="00103B3A" w:rsidRPr="006659C3" w:rsidRDefault="00103B3A" w:rsidP="00103B3A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Participantes</w:t>
      </w:r>
    </w:p>
    <w:p w:rsidR="00103B3A" w:rsidRPr="006659C3" w:rsidRDefault="00103B3A" w:rsidP="00103B3A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103B3A" w:rsidRPr="006659C3" w:rsidTr="007A6B3A">
        <w:trPr>
          <w:jc w:val="center"/>
        </w:trPr>
        <w:tc>
          <w:tcPr>
            <w:tcW w:w="2310" w:type="pct"/>
            <w:shd w:val="clear" w:color="auto" w:fill="D9D9D9"/>
          </w:tcPr>
          <w:p w:rsidR="00103B3A" w:rsidRPr="006659C3" w:rsidRDefault="00103B3A" w:rsidP="007A6B3A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103B3A" w:rsidRPr="006659C3" w:rsidRDefault="00103B3A" w:rsidP="007A6B3A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103B3A" w:rsidRPr="006659C3" w:rsidTr="007A6B3A">
        <w:trPr>
          <w:jc w:val="center"/>
        </w:trPr>
        <w:tc>
          <w:tcPr>
            <w:tcW w:w="2310" w:type="pct"/>
          </w:tcPr>
          <w:p w:rsidR="00103B3A" w:rsidRPr="006659C3" w:rsidRDefault="00103B3A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103B3A" w:rsidRPr="006659C3" w:rsidRDefault="00103B3A" w:rsidP="007A6B3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103B3A" w:rsidRPr="006659C3" w:rsidTr="007A6B3A">
        <w:trPr>
          <w:jc w:val="center"/>
        </w:trPr>
        <w:tc>
          <w:tcPr>
            <w:tcW w:w="2310" w:type="pct"/>
          </w:tcPr>
          <w:p w:rsidR="00103B3A" w:rsidRPr="006659C3" w:rsidRDefault="00103B3A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103B3A" w:rsidRPr="006659C3" w:rsidRDefault="00103B3A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103B3A" w:rsidRPr="006659C3" w:rsidTr="007A6B3A">
        <w:trPr>
          <w:jc w:val="center"/>
        </w:trPr>
        <w:tc>
          <w:tcPr>
            <w:tcW w:w="2310" w:type="pct"/>
          </w:tcPr>
          <w:p w:rsidR="00103B3A" w:rsidRPr="006659C3" w:rsidRDefault="00103B3A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103B3A" w:rsidRPr="006659C3" w:rsidRDefault="00103B3A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103B3A" w:rsidRPr="006659C3" w:rsidTr="007A6B3A">
        <w:trPr>
          <w:jc w:val="center"/>
        </w:trPr>
        <w:tc>
          <w:tcPr>
            <w:tcW w:w="2310" w:type="pct"/>
          </w:tcPr>
          <w:p w:rsidR="00103B3A" w:rsidRPr="006659C3" w:rsidRDefault="00103B3A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103B3A" w:rsidRPr="006659C3" w:rsidRDefault="00103B3A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103B3A" w:rsidRPr="006659C3" w:rsidTr="007A6B3A">
        <w:trPr>
          <w:jc w:val="center"/>
        </w:trPr>
        <w:tc>
          <w:tcPr>
            <w:tcW w:w="2310" w:type="pct"/>
          </w:tcPr>
          <w:p w:rsidR="00103B3A" w:rsidRPr="006659C3" w:rsidRDefault="00103B3A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103B3A" w:rsidRPr="006659C3" w:rsidRDefault="00103B3A" w:rsidP="007A6B3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</w:tr>
    </w:tbl>
    <w:p w:rsidR="00103B3A" w:rsidRPr="006659C3" w:rsidRDefault="00103B3A" w:rsidP="00103B3A">
      <w:pPr>
        <w:rPr>
          <w:lang w:eastAsia="en-US"/>
        </w:rPr>
      </w:pPr>
    </w:p>
    <w:p w:rsidR="00103B3A" w:rsidRDefault="00103B3A" w:rsidP="00103B3A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103B3A" w:rsidRPr="006659C3" w:rsidRDefault="00103B3A" w:rsidP="00103B3A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103B3A" w:rsidRPr="006659C3" w:rsidTr="007A6B3A">
        <w:tc>
          <w:tcPr>
            <w:tcW w:w="1806" w:type="dxa"/>
            <w:shd w:val="clear" w:color="auto" w:fill="E7E6E6" w:themeFill="background2"/>
          </w:tcPr>
          <w:p w:rsidR="00103B3A" w:rsidRPr="006659C3" w:rsidRDefault="00103B3A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103B3A" w:rsidRPr="006659C3" w:rsidRDefault="00103B3A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103B3A" w:rsidRPr="006659C3" w:rsidRDefault="00103B3A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103B3A" w:rsidRPr="006659C3" w:rsidRDefault="00103B3A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103B3A" w:rsidRPr="006659C3" w:rsidRDefault="00103B3A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103B3A" w:rsidRPr="006659C3" w:rsidTr="007A6B3A">
        <w:tc>
          <w:tcPr>
            <w:tcW w:w="1806" w:type="dxa"/>
          </w:tcPr>
          <w:p w:rsidR="00103B3A" w:rsidRPr="006659C3" w:rsidRDefault="00103B3A" w:rsidP="007A6B3A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103B3A" w:rsidRPr="006659C3" w:rsidRDefault="00103B3A" w:rsidP="007A6B3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103B3A" w:rsidRPr="006659C3" w:rsidRDefault="00103B3A" w:rsidP="007A6B3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103B3A" w:rsidRPr="006659C3" w:rsidRDefault="00F14761" w:rsidP="007A6B3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103B3A" w:rsidRPr="006659C3" w:rsidRDefault="00103B3A" w:rsidP="007A6B3A">
            <w:pPr>
              <w:jc w:val="center"/>
              <w:rPr>
                <w:lang w:eastAsia="en-US"/>
              </w:rPr>
            </w:pPr>
          </w:p>
        </w:tc>
      </w:tr>
    </w:tbl>
    <w:p w:rsidR="00103B3A" w:rsidRPr="006659C3" w:rsidRDefault="00103B3A" w:rsidP="00103B3A">
      <w:pPr>
        <w:rPr>
          <w:lang w:eastAsia="en-US"/>
        </w:rPr>
      </w:pPr>
    </w:p>
    <w:p w:rsidR="00103B3A" w:rsidRPr="006659C3" w:rsidRDefault="00103B3A" w:rsidP="00103B3A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Temas</w:t>
      </w:r>
    </w:p>
    <w:p w:rsidR="00103B3A" w:rsidRPr="006659C3" w:rsidRDefault="00103B3A" w:rsidP="00103B3A">
      <w:pPr>
        <w:rPr>
          <w:lang w:eastAsia="en-US"/>
        </w:rPr>
      </w:pPr>
    </w:p>
    <w:p w:rsidR="00103B3A" w:rsidRPr="006659C3" w:rsidRDefault="00103B3A" w:rsidP="00103B3A">
      <w:pPr>
        <w:rPr>
          <w:lang w:eastAsia="en-US"/>
        </w:rPr>
      </w:pPr>
      <w:r w:rsidRPr="006659C3">
        <w:rPr>
          <w:lang w:eastAsia="en-US"/>
        </w:rPr>
        <w:t xml:space="preserve">Se llevó acabo el </w:t>
      </w:r>
      <w:r w:rsidR="00F14761">
        <w:rPr>
          <w:lang w:eastAsia="en-US"/>
        </w:rPr>
        <w:t>25</w:t>
      </w:r>
      <w:r w:rsidRPr="006659C3">
        <w:rPr>
          <w:lang w:eastAsia="en-US"/>
        </w:rPr>
        <w:t xml:space="preserve"> de </w:t>
      </w:r>
      <w:r>
        <w:rPr>
          <w:lang w:eastAsia="en-US"/>
        </w:rPr>
        <w:t>octubre</w:t>
      </w:r>
      <w:r w:rsidRPr="006659C3">
        <w:rPr>
          <w:lang w:eastAsia="en-US"/>
        </w:rPr>
        <w:t xml:space="preserve"> de 2016 en la sede de Duoc.</w:t>
      </w:r>
    </w:p>
    <w:p w:rsidR="00C52FB1" w:rsidRDefault="00103B3A" w:rsidP="00C52FB1">
      <w:pPr>
        <w:rPr>
          <w:lang w:eastAsia="en-US"/>
        </w:rPr>
      </w:pPr>
      <w:r w:rsidRPr="006659C3">
        <w:rPr>
          <w:lang w:eastAsia="en-US"/>
        </w:rPr>
        <w:t>Se discutió:</w:t>
      </w:r>
    </w:p>
    <w:p w:rsidR="00103B3A" w:rsidRDefault="00103B3A" w:rsidP="00103B3A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Avance de los casos de uso</w:t>
      </w:r>
    </w:p>
    <w:p w:rsidR="00C52FB1" w:rsidRPr="006659C3" w:rsidRDefault="00C52FB1" w:rsidP="00103B3A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Decisión de tomar la semana extra </w:t>
      </w:r>
    </w:p>
    <w:p w:rsidR="00103B3A" w:rsidRPr="006659C3" w:rsidRDefault="00103B3A" w:rsidP="00103B3A">
      <w:pPr>
        <w:pStyle w:val="Prrafodelista"/>
        <w:rPr>
          <w:lang w:eastAsia="en-US"/>
        </w:rPr>
      </w:pPr>
    </w:p>
    <w:p w:rsidR="00103B3A" w:rsidRDefault="00103B3A" w:rsidP="00103B3A">
      <w:pPr>
        <w:rPr>
          <w:lang w:eastAsia="en-US"/>
        </w:rPr>
      </w:pPr>
    </w:p>
    <w:p w:rsidR="00103B3A" w:rsidRDefault="00103B3A" w:rsidP="00103B3A">
      <w:pPr>
        <w:rPr>
          <w:lang w:eastAsia="en-US"/>
        </w:rPr>
      </w:pPr>
    </w:p>
    <w:p w:rsidR="00103B3A" w:rsidRDefault="00103B3A" w:rsidP="00103B3A">
      <w:pPr>
        <w:rPr>
          <w:lang w:eastAsia="en-US"/>
        </w:rPr>
      </w:pPr>
      <w:r>
        <w:rPr>
          <w:lang w:eastAsia="en-US"/>
        </w:rPr>
        <w:t>Observaciones:</w:t>
      </w:r>
    </w:p>
    <w:p w:rsidR="00103B3A" w:rsidRDefault="00103B3A" w:rsidP="00103B3A">
      <w:pPr>
        <w:rPr>
          <w:lang w:eastAsia="en-US"/>
        </w:rPr>
      </w:pPr>
      <w:r>
        <w:rPr>
          <w:lang w:eastAsia="en-US"/>
        </w:rPr>
        <w:t xml:space="preserve">En la reunión se </w:t>
      </w:r>
      <w:r w:rsidR="00F14761">
        <w:rPr>
          <w:lang w:eastAsia="en-US"/>
        </w:rPr>
        <w:t xml:space="preserve">vieron los avances del proyecto con respecto a los casos de uso, con respecto a ellos se evaluó la posibilidad de tomar la semana extra para el proyecto se concluyó con afirmativo </w:t>
      </w: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p w:rsidR="00F14761" w:rsidRDefault="00F14761" w:rsidP="00103B3A">
      <w:pPr>
        <w:rPr>
          <w:lang w:eastAsia="en-US"/>
        </w:rPr>
      </w:pP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F14761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>
              <w:rPr>
                <w:rFonts w:ascii="Verdana" w:hAnsi="Verdana"/>
                <w:sz w:val="18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04</w:t>
            </w:r>
            <w:r w:rsidRPr="006659C3">
              <w:rPr>
                <w:rFonts w:ascii="Verdana" w:hAnsi="Verdana"/>
                <w:sz w:val="18"/>
              </w:rPr>
              <w:t>-</w:t>
            </w:r>
            <w:r>
              <w:rPr>
                <w:rFonts w:ascii="Verdana" w:hAnsi="Verdana"/>
                <w:sz w:val="18"/>
              </w:rPr>
              <w:t>11</w:t>
            </w:r>
            <w:r w:rsidRPr="006659C3">
              <w:rPr>
                <w:rFonts w:ascii="Verdana" w:hAnsi="Verdana"/>
                <w:sz w:val="18"/>
              </w:rPr>
              <w:t>-2016</w:t>
            </w:r>
          </w:p>
        </w:tc>
      </w:tr>
      <w:tr w:rsidR="00F14761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Sede Duoc UC Viña del Mar</w:t>
            </w:r>
          </w:p>
        </w:tc>
      </w:tr>
      <w:tr w:rsidR="00F14761" w:rsidRPr="006659C3" w:rsidTr="007A6B3A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15:00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4761" w:rsidRPr="006659C3" w:rsidRDefault="00F14761" w:rsidP="007A6B3A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61" w:rsidRPr="006659C3" w:rsidRDefault="00F14761" w:rsidP="007A6B3A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15:30</w:t>
            </w:r>
          </w:p>
        </w:tc>
      </w:tr>
    </w:tbl>
    <w:p w:rsidR="00F14761" w:rsidRPr="006659C3" w:rsidRDefault="00F14761" w:rsidP="00F14761">
      <w:pPr>
        <w:pStyle w:val="Ttulo"/>
        <w:jc w:val="left"/>
        <w:rPr>
          <w:rFonts w:ascii="Verdana" w:hAnsi="Verdana" w:cs="Arial"/>
          <w:sz w:val="20"/>
        </w:rPr>
      </w:pPr>
    </w:p>
    <w:p w:rsidR="00F14761" w:rsidRPr="006659C3" w:rsidRDefault="00F14761" w:rsidP="00F14761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Participantes</w:t>
      </w:r>
    </w:p>
    <w:p w:rsidR="00F14761" w:rsidRPr="006659C3" w:rsidRDefault="00F14761" w:rsidP="00F14761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F14761" w:rsidRPr="006659C3" w:rsidTr="007A6B3A">
        <w:trPr>
          <w:jc w:val="center"/>
        </w:trPr>
        <w:tc>
          <w:tcPr>
            <w:tcW w:w="2310" w:type="pct"/>
            <w:shd w:val="clear" w:color="auto" w:fill="D9D9D9"/>
          </w:tcPr>
          <w:p w:rsidR="00F14761" w:rsidRPr="006659C3" w:rsidRDefault="00F14761" w:rsidP="007A6B3A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F14761" w:rsidRPr="006659C3" w:rsidRDefault="00F14761" w:rsidP="007A6B3A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F14761" w:rsidRPr="006659C3" w:rsidTr="007A6B3A">
        <w:trPr>
          <w:jc w:val="center"/>
        </w:trPr>
        <w:tc>
          <w:tcPr>
            <w:tcW w:w="2310" w:type="pct"/>
          </w:tcPr>
          <w:p w:rsidR="00F14761" w:rsidRPr="006659C3" w:rsidRDefault="00F14761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F14761" w:rsidRPr="006659C3" w:rsidRDefault="00F14761" w:rsidP="007A6B3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F14761" w:rsidRPr="006659C3" w:rsidTr="007A6B3A">
        <w:trPr>
          <w:jc w:val="center"/>
        </w:trPr>
        <w:tc>
          <w:tcPr>
            <w:tcW w:w="2310" w:type="pct"/>
          </w:tcPr>
          <w:p w:rsidR="00F14761" w:rsidRPr="006659C3" w:rsidRDefault="00F14761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F14761" w:rsidRPr="006659C3" w:rsidRDefault="00F14761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F14761" w:rsidRPr="006659C3" w:rsidTr="007A6B3A">
        <w:trPr>
          <w:jc w:val="center"/>
        </w:trPr>
        <w:tc>
          <w:tcPr>
            <w:tcW w:w="2310" w:type="pct"/>
          </w:tcPr>
          <w:p w:rsidR="00F14761" w:rsidRPr="006659C3" w:rsidRDefault="00F14761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F14761" w:rsidRPr="006659C3" w:rsidRDefault="00F14761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F14761" w:rsidRPr="006659C3" w:rsidTr="007A6B3A">
        <w:trPr>
          <w:jc w:val="center"/>
        </w:trPr>
        <w:tc>
          <w:tcPr>
            <w:tcW w:w="2310" w:type="pct"/>
          </w:tcPr>
          <w:p w:rsidR="00F14761" w:rsidRPr="006659C3" w:rsidRDefault="00F14761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F14761" w:rsidRPr="006659C3" w:rsidRDefault="00F14761" w:rsidP="007A6B3A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F14761" w:rsidRPr="006659C3" w:rsidTr="007A6B3A">
        <w:trPr>
          <w:jc w:val="center"/>
        </w:trPr>
        <w:tc>
          <w:tcPr>
            <w:tcW w:w="2310" w:type="pct"/>
          </w:tcPr>
          <w:p w:rsidR="00F14761" w:rsidRPr="006659C3" w:rsidRDefault="00F14761" w:rsidP="007A6B3A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F14761" w:rsidRPr="006659C3" w:rsidRDefault="00F14761" w:rsidP="007A6B3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</w:tr>
    </w:tbl>
    <w:p w:rsidR="00F14761" w:rsidRPr="006659C3" w:rsidRDefault="00F14761" w:rsidP="00F14761">
      <w:pPr>
        <w:rPr>
          <w:lang w:eastAsia="en-US"/>
        </w:rPr>
      </w:pPr>
    </w:p>
    <w:p w:rsidR="00F14761" w:rsidRDefault="00F14761" w:rsidP="00F14761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F14761" w:rsidRPr="006659C3" w:rsidRDefault="00F14761" w:rsidP="00F14761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F14761" w:rsidRPr="006659C3" w:rsidTr="007A6B3A">
        <w:tc>
          <w:tcPr>
            <w:tcW w:w="1806" w:type="dxa"/>
            <w:shd w:val="clear" w:color="auto" w:fill="E7E6E6" w:themeFill="background2"/>
          </w:tcPr>
          <w:p w:rsidR="00F14761" w:rsidRPr="006659C3" w:rsidRDefault="00F14761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F14761" w:rsidRPr="006659C3" w:rsidRDefault="00F14761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F14761" w:rsidRPr="006659C3" w:rsidRDefault="00F14761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F14761" w:rsidRPr="006659C3" w:rsidRDefault="00F14761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F14761" w:rsidRPr="006659C3" w:rsidRDefault="00F14761" w:rsidP="007A6B3A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F14761" w:rsidRPr="006659C3" w:rsidTr="007A6B3A">
        <w:tc>
          <w:tcPr>
            <w:tcW w:w="1806" w:type="dxa"/>
          </w:tcPr>
          <w:p w:rsidR="00F14761" w:rsidRPr="006659C3" w:rsidRDefault="00F14761" w:rsidP="007A6B3A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F14761" w:rsidRPr="006659C3" w:rsidRDefault="00F14761" w:rsidP="007A6B3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F14761" w:rsidRPr="006659C3" w:rsidRDefault="00F14761" w:rsidP="007A6B3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F14761" w:rsidRPr="006659C3" w:rsidRDefault="00F14761" w:rsidP="007A6B3A">
            <w:pPr>
              <w:jc w:val="center"/>
              <w:rPr>
                <w:lang w:eastAsia="en-US"/>
              </w:rPr>
            </w:pPr>
          </w:p>
        </w:tc>
        <w:tc>
          <w:tcPr>
            <w:tcW w:w="1807" w:type="dxa"/>
          </w:tcPr>
          <w:p w:rsidR="00F14761" w:rsidRPr="006659C3" w:rsidRDefault="00F14761" w:rsidP="007A6B3A">
            <w:pPr>
              <w:jc w:val="center"/>
              <w:rPr>
                <w:lang w:eastAsia="en-US"/>
              </w:rPr>
            </w:pPr>
          </w:p>
        </w:tc>
      </w:tr>
    </w:tbl>
    <w:p w:rsidR="00F14761" w:rsidRPr="006659C3" w:rsidRDefault="00F14761" w:rsidP="00F14761">
      <w:pPr>
        <w:rPr>
          <w:lang w:eastAsia="en-US"/>
        </w:rPr>
      </w:pPr>
    </w:p>
    <w:p w:rsidR="00F14761" w:rsidRPr="006659C3" w:rsidRDefault="00F14761" w:rsidP="00F14761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Temas</w:t>
      </w:r>
    </w:p>
    <w:p w:rsidR="00F14761" w:rsidRPr="006659C3" w:rsidRDefault="00F14761" w:rsidP="00F14761">
      <w:pPr>
        <w:rPr>
          <w:lang w:eastAsia="en-US"/>
        </w:rPr>
      </w:pPr>
    </w:p>
    <w:p w:rsidR="00F14761" w:rsidRPr="006659C3" w:rsidRDefault="00F14761" w:rsidP="00F14761">
      <w:pPr>
        <w:rPr>
          <w:lang w:eastAsia="en-US"/>
        </w:rPr>
      </w:pPr>
      <w:r w:rsidRPr="006659C3">
        <w:rPr>
          <w:lang w:eastAsia="en-US"/>
        </w:rPr>
        <w:t xml:space="preserve">Se llevó acabo el </w:t>
      </w:r>
      <w:r>
        <w:rPr>
          <w:lang w:eastAsia="en-US"/>
        </w:rPr>
        <w:t>04</w:t>
      </w:r>
      <w:r w:rsidRPr="006659C3">
        <w:rPr>
          <w:lang w:eastAsia="en-US"/>
        </w:rPr>
        <w:t xml:space="preserve"> de </w:t>
      </w:r>
      <w:r>
        <w:rPr>
          <w:lang w:eastAsia="en-US"/>
        </w:rPr>
        <w:t>noviembre</w:t>
      </w:r>
      <w:r w:rsidRPr="006659C3">
        <w:rPr>
          <w:lang w:eastAsia="en-US"/>
        </w:rPr>
        <w:t xml:space="preserve"> de 2016 en la sede de Duoc.</w:t>
      </w:r>
    </w:p>
    <w:p w:rsidR="00F14761" w:rsidRPr="006659C3" w:rsidRDefault="00F14761" w:rsidP="00F14761">
      <w:pPr>
        <w:rPr>
          <w:lang w:eastAsia="en-US"/>
        </w:rPr>
      </w:pPr>
      <w:r w:rsidRPr="006659C3">
        <w:rPr>
          <w:lang w:eastAsia="en-US"/>
        </w:rPr>
        <w:t>Se discutió:</w:t>
      </w:r>
    </w:p>
    <w:p w:rsidR="00F14761" w:rsidRPr="006659C3" w:rsidRDefault="003762A3" w:rsidP="001E2604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La coordinación y presentación del proyecto</w:t>
      </w:r>
    </w:p>
    <w:p w:rsidR="00F14761" w:rsidRDefault="00F14761" w:rsidP="00F14761">
      <w:pPr>
        <w:rPr>
          <w:lang w:eastAsia="en-US"/>
        </w:rPr>
      </w:pPr>
    </w:p>
    <w:p w:rsidR="00F14761" w:rsidRDefault="00F14761" w:rsidP="00F14761">
      <w:pPr>
        <w:rPr>
          <w:lang w:eastAsia="en-US"/>
        </w:rPr>
      </w:pPr>
    </w:p>
    <w:p w:rsidR="00F14761" w:rsidRDefault="00F14761" w:rsidP="00F14761">
      <w:pPr>
        <w:rPr>
          <w:lang w:eastAsia="en-US"/>
        </w:rPr>
      </w:pPr>
      <w:r>
        <w:rPr>
          <w:lang w:eastAsia="en-US"/>
        </w:rPr>
        <w:t>Observaciones:</w:t>
      </w:r>
    </w:p>
    <w:p w:rsidR="00F14761" w:rsidRPr="00CA034B" w:rsidRDefault="00F14761" w:rsidP="00F14761">
      <w:pPr>
        <w:rPr>
          <w:lang w:eastAsia="en-US"/>
        </w:rPr>
      </w:pPr>
      <w:r>
        <w:rPr>
          <w:lang w:eastAsia="en-US"/>
        </w:rPr>
        <w:t xml:space="preserve">En la reunión se definieron </w:t>
      </w:r>
      <w:r w:rsidR="003762A3">
        <w:rPr>
          <w:lang w:eastAsia="en-US"/>
        </w:rPr>
        <w:t xml:space="preserve">el orden y como se </w:t>
      </w:r>
      <w:bookmarkStart w:id="2" w:name="_GoBack"/>
      <w:bookmarkEnd w:id="2"/>
      <w:r w:rsidR="00851CEB">
        <w:rPr>
          <w:lang w:eastAsia="en-US"/>
        </w:rPr>
        <w:t>presentará</w:t>
      </w:r>
      <w:r w:rsidR="003762A3">
        <w:rPr>
          <w:lang w:eastAsia="en-US"/>
        </w:rPr>
        <w:t xml:space="preserve"> el proyecto para el segundo avance</w:t>
      </w:r>
    </w:p>
    <w:p w:rsidR="00F14761" w:rsidRPr="00CA034B" w:rsidRDefault="00F14761" w:rsidP="00103B3A">
      <w:pPr>
        <w:rPr>
          <w:lang w:eastAsia="en-US"/>
        </w:rPr>
      </w:pPr>
    </w:p>
    <w:p w:rsidR="00103B3A" w:rsidRPr="00CA034B" w:rsidRDefault="00103B3A">
      <w:pPr>
        <w:rPr>
          <w:lang w:eastAsia="en-US"/>
        </w:rPr>
      </w:pPr>
    </w:p>
    <w:sectPr w:rsidR="00103B3A" w:rsidRPr="00CA034B" w:rsidSect="00A46B19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75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68" w:rsidRDefault="00087268">
      <w:r>
        <w:separator/>
      </w:r>
    </w:p>
  </w:endnote>
  <w:endnote w:type="continuationSeparator" w:id="0">
    <w:p w:rsidR="00087268" w:rsidRDefault="0008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06"/>
      <w:gridCol w:w="5451"/>
      <w:gridCol w:w="1385"/>
    </w:tblGrid>
    <w:tr w:rsidR="00C962AF" w:rsidRPr="007F6811" w:rsidTr="007052C1">
      <w:tc>
        <w:tcPr>
          <w:tcW w:w="1220" w:type="pct"/>
        </w:tcPr>
        <w:p w:rsidR="00C962AF" w:rsidRPr="007F6811" w:rsidRDefault="00C962AF">
          <w:pPr>
            <w:ind w:right="360"/>
          </w:pPr>
        </w:p>
      </w:tc>
      <w:tc>
        <w:tcPr>
          <w:tcW w:w="3014" w:type="pct"/>
        </w:tcPr>
        <w:p w:rsidR="00C962AF" w:rsidRPr="007F6811" w:rsidRDefault="00C962AF">
          <w:pPr>
            <w:jc w:val="center"/>
          </w:pPr>
        </w:p>
      </w:tc>
      <w:tc>
        <w:tcPr>
          <w:tcW w:w="766" w:type="pct"/>
        </w:tcPr>
        <w:p w:rsidR="00C962AF" w:rsidRPr="007F6811" w:rsidRDefault="00C962AF">
          <w:pPr>
            <w:jc w:val="right"/>
          </w:pPr>
          <w:r w:rsidRPr="007F6811">
            <w:t xml:space="preserve">Página </w:t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PAGE </w:instrText>
          </w:r>
          <w:r w:rsidRPr="007F6811">
            <w:rPr>
              <w:rStyle w:val="Nmerodepgina"/>
            </w:rPr>
            <w:fldChar w:fldCharType="separate"/>
          </w:r>
          <w:r w:rsidR="00851CEB">
            <w:rPr>
              <w:rStyle w:val="Nmerodepgina"/>
              <w:noProof/>
            </w:rPr>
            <w:t>6</w: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NUMPAGES </w:instrText>
          </w:r>
          <w:r w:rsidRPr="007F6811">
            <w:rPr>
              <w:rStyle w:val="Nmerodepgina"/>
            </w:rPr>
            <w:fldChar w:fldCharType="separate"/>
          </w:r>
          <w:r w:rsidR="00851CEB">
            <w:rPr>
              <w:rStyle w:val="Nmerodepgina"/>
              <w:noProof/>
            </w:rPr>
            <w:instrText>6</w:instrTex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instrText xml:space="preserve"> PÁGINA </w:instrText>
          </w:r>
          <w:r w:rsidRPr="007F6811">
            <w:rPr>
              <w:rStyle w:val="Nmerodepgina"/>
            </w:rPr>
            <w:fldChar w:fldCharType="separate"/>
          </w:r>
          <w:r w:rsidRPr="007F6811">
            <w:rPr>
              <w:rStyle w:val="Nmerodepgina"/>
              <w:noProof/>
            </w:rPr>
            <w:t>29</w:t>
          </w:r>
          <w:r w:rsidRPr="007F6811">
            <w:rPr>
              <w:rStyle w:val="Nmerodepgina"/>
            </w:rPr>
            <w:fldChar w:fldCharType="end"/>
          </w:r>
        </w:p>
      </w:tc>
    </w:tr>
  </w:tbl>
  <w:p w:rsidR="00C962AF" w:rsidRDefault="00C96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68" w:rsidRDefault="00087268">
      <w:r>
        <w:separator/>
      </w:r>
    </w:p>
  </w:footnote>
  <w:footnote w:type="continuationSeparator" w:id="0">
    <w:p w:rsidR="00087268" w:rsidRDefault="00087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060"/>
      <w:gridCol w:w="2966"/>
    </w:tblGrid>
    <w:tr w:rsidR="00C962AF" w:rsidRPr="008D6111" w:rsidTr="007052C1">
      <w:tc>
        <w:tcPr>
          <w:tcW w:w="3357" w:type="pct"/>
        </w:tcPr>
        <w:p w:rsidR="00C962AF" w:rsidRPr="00CA034B" w:rsidRDefault="00CA034B">
          <w:pPr>
            <w:pStyle w:val="Encabezado"/>
            <w:widowControl/>
            <w:tabs>
              <w:tab w:val="clear" w:pos="4320"/>
              <w:tab w:val="clear" w:pos="8640"/>
            </w:tabs>
            <w:spacing w:line="240" w:lineRule="auto"/>
            <w:rPr>
              <w:rFonts w:cs="Arial"/>
              <w:lang w:val="es-CL"/>
            </w:rPr>
          </w:pPr>
          <w:r>
            <w:rPr>
              <w:rFonts w:cs="Arial"/>
              <w:lang w:val="es-CL"/>
            </w:rPr>
            <w:t>Acta</w:t>
          </w:r>
          <w:r w:rsidR="00CE5ACB" w:rsidRPr="00CA034B">
            <w:rPr>
              <w:rFonts w:cs="Arial"/>
              <w:lang w:val="es-CL"/>
            </w:rPr>
            <w:t xml:space="preserve"> de Reunión</w:t>
          </w:r>
        </w:p>
      </w:tc>
      <w:tc>
        <w:tcPr>
          <w:tcW w:w="1643" w:type="pct"/>
        </w:tcPr>
        <w:p w:rsidR="00103B3A" w:rsidRPr="00CA034B" w:rsidRDefault="00103B3A" w:rsidP="00226400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 xml:space="preserve">  Versión: 1.3</w:t>
          </w:r>
        </w:p>
      </w:tc>
    </w:tr>
    <w:tr w:rsidR="00C962AF" w:rsidRPr="008D6111" w:rsidTr="007052C1">
      <w:tc>
        <w:tcPr>
          <w:tcW w:w="3357" w:type="pct"/>
        </w:tcPr>
        <w:p w:rsidR="00C962AF" w:rsidRPr="00CA034B" w:rsidRDefault="00CE5ACB">
          <w:pPr>
            <w:rPr>
              <w:rFonts w:cs="Arial"/>
            </w:rPr>
          </w:pPr>
          <w:r w:rsidRPr="00CA034B">
            <w:rPr>
              <w:rFonts w:cs="Arial"/>
            </w:rPr>
            <w:t>Proyecto Escuela de Vuelo Escuadrilla</w:t>
          </w:r>
        </w:p>
      </w:tc>
      <w:tc>
        <w:tcPr>
          <w:tcW w:w="1643" w:type="pct"/>
        </w:tcPr>
        <w:p w:rsidR="00C962AF" w:rsidRPr="00CA034B" w:rsidRDefault="008D6111" w:rsidP="00226400">
          <w:pPr>
            <w:rPr>
              <w:rFonts w:cs="Arial"/>
            </w:rPr>
          </w:pPr>
          <w:r w:rsidRPr="00CA034B">
            <w:rPr>
              <w:rFonts w:cs="Arial"/>
            </w:rPr>
            <w:t xml:space="preserve">  Fecha: </w:t>
          </w:r>
          <w:r w:rsidR="00853FB4">
            <w:rPr>
              <w:rFonts w:cs="Arial"/>
            </w:rPr>
            <w:t>04</w:t>
          </w:r>
          <w:r w:rsidR="00535C00" w:rsidRPr="00CA034B">
            <w:rPr>
              <w:rFonts w:cs="Arial"/>
            </w:rPr>
            <w:t>-</w:t>
          </w:r>
          <w:r w:rsidR="00853FB4">
            <w:rPr>
              <w:rFonts w:cs="Arial"/>
            </w:rPr>
            <w:t>10</w:t>
          </w:r>
          <w:r w:rsidR="00535C00" w:rsidRPr="00CA034B">
            <w:rPr>
              <w:rFonts w:cs="Arial"/>
            </w:rPr>
            <w:t>-2016</w:t>
          </w:r>
        </w:p>
      </w:tc>
    </w:tr>
  </w:tbl>
  <w:p w:rsidR="00C962AF" w:rsidRDefault="00C962A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2AF" w:rsidRDefault="00C962AF" w:rsidP="002964BF">
    <w:pPr>
      <w:rPr>
        <w:sz w:val="24"/>
      </w:rPr>
    </w:pPr>
  </w:p>
  <w:p w:rsidR="00C962AF" w:rsidRDefault="00C962AF" w:rsidP="002964BF">
    <w:pPr>
      <w:pBdr>
        <w:top w:val="single" w:sz="6" w:space="1" w:color="auto"/>
      </w:pBdr>
      <w:rPr>
        <w:sz w:val="24"/>
      </w:rPr>
    </w:pPr>
  </w:p>
  <w:p w:rsidR="00C962AF" w:rsidRDefault="00C962AF" w:rsidP="00296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</w:t>
    </w:r>
    <w:r w:rsidR="00CA034B">
      <w:rPr>
        <w:rFonts w:ascii="Arial" w:hAnsi="Arial"/>
        <w:b/>
        <w:sz w:val="36"/>
      </w:rPr>
      <w:t>uoc</w:t>
    </w:r>
    <w:r>
      <w:rPr>
        <w:rFonts w:ascii="Arial" w:hAnsi="Arial"/>
        <w:b/>
        <w:sz w:val="36"/>
      </w:rPr>
      <w:t xml:space="preserve"> UC</w:t>
    </w:r>
  </w:p>
  <w:p w:rsidR="00C962AF" w:rsidRDefault="00C962AF" w:rsidP="002964BF">
    <w:pPr>
      <w:pBdr>
        <w:bottom w:val="single" w:sz="6" w:space="1" w:color="auto"/>
      </w:pBdr>
      <w:jc w:val="right"/>
      <w:rPr>
        <w:sz w:val="24"/>
      </w:rPr>
    </w:pPr>
  </w:p>
  <w:p w:rsidR="00C962AF" w:rsidRPr="001431C7" w:rsidRDefault="00C962AF" w:rsidP="002964BF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8744E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9C9114B"/>
    <w:multiLevelType w:val="hybridMultilevel"/>
    <w:tmpl w:val="3776F9B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7F1"/>
    <w:multiLevelType w:val="multilevel"/>
    <w:tmpl w:val="8FF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27224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7F2B"/>
    <w:multiLevelType w:val="multilevel"/>
    <w:tmpl w:val="BB4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93853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E910BA4"/>
    <w:multiLevelType w:val="hybridMultilevel"/>
    <w:tmpl w:val="64EC5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AC04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85A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A27B69"/>
    <w:multiLevelType w:val="multilevel"/>
    <w:tmpl w:val="9D0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26800"/>
    <w:multiLevelType w:val="hybridMultilevel"/>
    <w:tmpl w:val="2E9ED3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9072690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A250B78"/>
    <w:multiLevelType w:val="hybridMultilevel"/>
    <w:tmpl w:val="62A4B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6278C"/>
    <w:multiLevelType w:val="multilevel"/>
    <w:tmpl w:val="44C2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C0042FB"/>
    <w:multiLevelType w:val="hybridMultilevel"/>
    <w:tmpl w:val="B4C09A6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2C00FD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E4F1C52"/>
    <w:multiLevelType w:val="hybridMultilevel"/>
    <w:tmpl w:val="FD20532A"/>
    <w:lvl w:ilvl="0" w:tplc="14DC9F4E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4382247A"/>
    <w:multiLevelType w:val="multilevel"/>
    <w:tmpl w:val="BF605480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InfoBlu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4AA7283"/>
    <w:multiLevelType w:val="hybridMultilevel"/>
    <w:tmpl w:val="9434F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C607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F9728B7"/>
    <w:multiLevelType w:val="hybridMultilevel"/>
    <w:tmpl w:val="79063E1E"/>
    <w:lvl w:ilvl="0" w:tplc="E990F25A">
      <w:start w:val="3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F785B"/>
    <w:multiLevelType w:val="hybridMultilevel"/>
    <w:tmpl w:val="D8FE2B8A"/>
    <w:lvl w:ilvl="0" w:tplc="8F5649C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A06B4"/>
    <w:multiLevelType w:val="hybridMultilevel"/>
    <w:tmpl w:val="981CE6F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05858"/>
    <w:multiLevelType w:val="hybridMultilevel"/>
    <w:tmpl w:val="1DEC36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97CC1"/>
    <w:multiLevelType w:val="hybridMultilevel"/>
    <w:tmpl w:val="AFCCB9FC"/>
    <w:lvl w:ilvl="0" w:tplc="706C6A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1C03"/>
    <w:multiLevelType w:val="hybridMultilevel"/>
    <w:tmpl w:val="0C3E07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43E02"/>
    <w:multiLevelType w:val="hybridMultilevel"/>
    <w:tmpl w:val="2D86E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A1626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81C8B"/>
    <w:multiLevelType w:val="hybridMultilevel"/>
    <w:tmpl w:val="127C914E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A4ECF"/>
    <w:multiLevelType w:val="hybridMultilevel"/>
    <w:tmpl w:val="2A1CD35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FB046F"/>
    <w:multiLevelType w:val="hybridMultilevel"/>
    <w:tmpl w:val="6F6CE7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3D47EB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E6F312F"/>
    <w:multiLevelType w:val="hybridMultilevel"/>
    <w:tmpl w:val="4E0CA7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0"/>
  </w:num>
  <w:num w:numId="9">
    <w:abstractNumId w:val="20"/>
  </w:num>
  <w:num w:numId="10">
    <w:abstractNumId w:val="8"/>
  </w:num>
  <w:num w:numId="11">
    <w:abstractNumId w:val="33"/>
  </w:num>
  <w:num w:numId="12">
    <w:abstractNumId w:val="21"/>
  </w:num>
  <w:num w:numId="13">
    <w:abstractNumId w:val="34"/>
  </w:num>
  <w:num w:numId="14">
    <w:abstractNumId w:val="19"/>
  </w:num>
  <w:num w:numId="15">
    <w:abstractNumId w:val="32"/>
  </w:num>
  <w:num w:numId="16">
    <w:abstractNumId w:val="31"/>
  </w:num>
  <w:num w:numId="17">
    <w:abstractNumId w:val="14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</w:num>
  <w:num w:numId="20">
    <w:abstractNumId w:val="10"/>
  </w:num>
  <w:num w:numId="21">
    <w:abstractNumId w:val="30"/>
  </w:num>
  <w:num w:numId="22">
    <w:abstractNumId w:val="22"/>
  </w:num>
  <w:num w:numId="23">
    <w:abstractNumId w:val="15"/>
  </w:num>
  <w:num w:numId="24">
    <w:abstractNumId w:val="17"/>
  </w:num>
  <w:num w:numId="25">
    <w:abstractNumId w:val="23"/>
  </w:num>
  <w:num w:numId="26">
    <w:abstractNumId w:val="28"/>
  </w:num>
  <w:num w:numId="27">
    <w:abstractNumId w:val="13"/>
  </w:num>
  <w:num w:numId="28">
    <w:abstractNumId w:val="24"/>
  </w:num>
  <w:num w:numId="29">
    <w:abstractNumId w:val="26"/>
  </w:num>
  <w:num w:numId="30">
    <w:abstractNumId w:val="2"/>
  </w:num>
  <w:num w:numId="31">
    <w:abstractNumId w:val="18"/>
  </w:num>
  <w:num w:numId="32">
    <w:abstractNumId w:val="4"/>
  </w:num>
  <w:num w:numId="33">
    <w:abstractNumId w:val="27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C5"/>
    <w:rsid w:val="00033A11"/>
    <w:rsid w:val="00087268"/>
    <w:rsid w:val="000878FD"/>
    <w:rsid w:val="000C0036"/>
    <w:rsid w:val="000F1898"/>
    <w:rsid w:val="00103B3A"/>
    <w:rsid w:val="00114659"/>
    <w:rsid w:val="001227C7"/>
    <w:rsid w:val="0018765E"/>
    <w:rsid w:val="001E2604"/>
    <w:rsid w:val="00226400"/>
    <w:rsid w:val="002605CD"/>
    <w:rsid w:val="00261673"/>
    <w:rsid w:val="00277B55"/>
    <w:rsid w:val="002964BF"/>
    <w:rsid w:val="002D1074"/>
    <w:rsid w:val="002D22CB"/>
    <w:rsid w:val="00314A9F"/>
    <w:rsid w:val="003322EA"/>
    <w:rsid w:val="00336A60"/>
    <w:rsid w:val="00343285"/>
    <w:rsid w:val="003525A9"/>
    <w:rsid w:val="00363134"/>
    <w:rsid w:val="00371B28"/>
    <w:rsid w:val="003762A3"/>
    <w:rsid w:val="00383733"/>
    <w:rsid w:val="003D37AB"/>
    <w:rsid w:val="003D3DDD"/>
    <w:rsid w:val="003D7AEC"/>
    <w:rsid w:val="003E623F"/>
    <w:rsid w:val="003E6F99"/>
    <w:rsid w:val="003F79BC"/>
    <w:rsid w:val="00404084"/>
    <w:rsid w:val="00444C3C"/>
    <w:rsid w:val="00445DF4"/>
    <w:rsid w:val="0044679D"/>
    <w:rsid w:val="00453E64"/>
    <w:rsid w:val="004639B4"/>
    <w:rsid w:val="004941D0"/>
    <w:rsid w:val="0049454A"/>
    <w:rsid w:val="004A1A34"/>
    <w:rsid w:val="004D1382"/>
    <w:rsid w:val="004D6904"/>
    <w:rsid w:val="004E7308"/>
    <w:rsid w:val="00534F96"/>
    <w:rsid w:val="00535C00"/>
    <w:rsid w:val="00557413"/>
    <w:rsid w:val="00561984"/>
    <w:rsid w:val="0058739E"/>
    <w:rsid w:val="005E4B3C"/>
    <w:rsid w:val="00613006"/>
    <w:rsid w:val="0063397A"/>
    <w:rsid w:val="00642C74"/>
    <w:rsid w:val="00643044"/>
    <w:rsid w:val="00645B02"/>
    <w:rsid w:val="006659C3"/>
    <w:rsid w:val="00671343"/>
    <w:rsid w:val="00692A78"/>
    <w:rsid w:val="00693897"/>
    <w:rsid w:val="00694A25"/>
    <w:rsid w:val="006A6F80"/>
    <w:rsid w:val="006C3DD7"/>
    <w:rsid w:val="006D4E15"/>
    <w:rsid w:val="007036AE"/>
    <w:rsid w:val="007052C1"/>
    <w:rsid w:val="007174FC"/>
    <w:rsid w:val="0073092A"/>
    <w:rsid w:val="007417B9"/>
    <w:rsid w:val="00773C2E"/>
    <w:rsid w:val="00794BDF"/>
    <w:rsid w:val="007A5E09"/>
    <w:rsid w:val="007E1CB4"/>
    <w:rsid w:val="007E3C33"/>
    <w:rsid w:val="007F6811"/>
    <w:rsid w:val="00817A9E"/>
    <w:rsid w:val="00851CEB"/>
    <w:rsid w:val="00853FB4"/>
    <w:rsid w:val="008677B8"/>
    <w:rsid w:val="008924C5"/>
    <w:rsid w:val="008D6111"/>
    <w:rsid w:val="008E14AB"/>
    <w:rsid w:val="009044E0"/>
    <w:rsid w:val="0092012C"/>
    <w:rsid w:val="009415DA"/>
    <w:rsid w:val="00971293"/>
    <w:rsid w:val="00971B39"/>
    <w:rsid w:val="00981343"/>
    <w:rsid w:val="00996EDD"/>
    <w:rsid w:val="009B2B30"/>
    <w:rsid w:val="00A379F4"/>
    <w:rsid w:val="00A46B19"/>
    <w:rsid w:val="00A61DA1"/>
    <w:rsid w:val="00A729A1"/>
    <w:rsid w:val="00A779AD"/>
    <w:rsid w:val="00A802CE"/>
    <w:rsid w:val="00A97AD0"/>
    <w:rsid w:val="00AB561F"/>
    <w:rsid w:val="00B13755"/>
    <w:rsid w:val="00B26BE6"/>
    <w:rsid w:val="00B356A1"/>
    <w:rsid w:val="00B627AF"/>
    <w:rsid w:val="00BA6C68"/>
    <w:rsid w:val="00BA7EEC"/>
    <w:rsid w:val="00BB4DB3"/>
    <w:rsid w:val="00BB67E1"/>
    <w:rsid w:val="00C200FD"/>
    <w:rsid w:val="00C2137D"/>
    <w:rsid w:val="00C32B81"/>
    <w:rsid w:val="00C52FB1"/>
    <w:rsid w:val="00C5700B"/>
    <w:rsid w:val="00C6072C"/>
    <w:rsid w:val="00C962AF"/>
    <w:rsid w:val="00CA034B"/>
    <w:rsid w:val="00CE0AA4"/>
    <w:rsid w:val="00CE5ACB"/>
    <w:rsid w:val="00D11BBE"/>
    <w:rsid w:val="00D122CC"/>
    <w:rsid w:val="00D26A2A"/>
    <w:rsid w:val="00D80097"/>
    <w:rsid w:val="00D8407D"/>
    <w:rsid w:val="00D929EA"/>
    <w:rsid w:val="00DA4AB9"/>
    <w:rsid w:val="00DB2283"/>
    <w:rsid w:val="00DC2E32"/>
    <w:rsid w:val="00E65F28"/>
    <w:rsid w:val="00E766E7"/>
    <w:rsid w:val="00EC3AE1"/>
    <w:rsid w:val="00ED6248"/>
    <w:rsid w:val="00F01C7D"/>
    <w:rsid w:val="00F12588"/>
    <w:rsid w:val="00F14761"/>
    <w:rsid w:val="00F27050"/>
    <w:rsid w:val="00F709CB"/>
    <w:rsid w:val="00F72262"/>
    <w:rsid w:val="00F74436"/>
    <w:rsid w:val="00F9746D"/>
    <w:rsid w:val="00FB4CA7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917B9B"/>
  <w15:chartTrackingRefBased/>
  <w15:docId w15:val="{43962296-D662-4018-BCFB-C40128C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A034B"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rsid w:val="00C2137D"/>
    <w:pPr>
      <w:keepNext/>
      <w:spacing w:before="240" w:after="240"/>
      <w:outlineLvl w:val="2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link w:val="EncabezadoCar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1227C7"/>
    <w:pPr>
      <w:widowControl w:val="0"/>
      <w:numPr>
        <w:ilvl w:val="5"/>
        <w:numId w:val="31"/>
      </w:numPr>
      <w:spacing w:after="120" w:line="240" w:lineRule="atLeast"/>
      <w:ind w:left="-108"/>
    </w:pPr>
    <w:rPr>
      <w:iCs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645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45B02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A6C68"/>
    <w:pPr>
      <w:ind w:left="400"/>
    </w:pPr>
    <w:rPr>
      <w:rFonts w:ascii="Times New Roman" w:hAnsi="Times New Roman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BA6C68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BA6C68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BA6C68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BA6C68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BA6C68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BA6C68"/>
    <w:pPr>
      <w:ind w:left="1600"/>
    </w:pPr>
    <w:rPr>
      <w:rFonts w:ascii="Times New Roman" w:hAnsi="Times New Roman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26400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CL" w:eastAsia="es-CL"/>
    </w:rPr>
  </w:style>
  <w:style w:type="paragraph" w:styleId="NormalWeb">
    <w:name w:val="Normal (Web)"/>
    <w:basedOn w:val="Normal"/>
    <w:uiPriority w:val="99"/>
    <w:unhideWhenUsed/>
    <w:rsid w:val="00643044"/>
    <w:pPr>
      <w:spacing w:before="100" w:beforeAutospacing="1" w:after="100" w:afterAutospacing="1"/>
    </w:pPr>
    <w:rPr>
      <w:rFonts w:ascii="Times New Roman" w:hAnsi="Times New Roman"/>
      <w:sz w:val="24"/>
      <w:lang w:val="es-CL" w:eastAsia="es-CL"/>
    </w:rPr>
  </w:style>
  <w:style w:type="table" w:styleId="Tablaconcuadrcula">
    <w:name w:val="Table Grid"/>
    <w:basedOn w:val="Tablanormal"/>
    <w:uiPriority w:val="39"/>
    <w:rsid w:val="0070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6B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5700B"/>
  </w:style>
  <w:style w:type="paragraph" w:styleId="Subttulo">
    <w:name w:val="Subtitle"/>
    <w:basedOn w:val="Normal"/>
    <w:link w:val="SubttuloCar"/>
    <w:qFormat/>
    <w:rsid w:val="00535C00"/>
    <w:pPr>
      <w:widowControl w:val="0"/>
      <w:numPr>
        <w:ilvl w:val="5"/>
      </w:numPr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535C00"/>
    <w:rPr>
      <w:rFonts w:ascii="Arial" w:hAnsi="Arial"/>
      <w:i/>
      <w:sz w:val="36"/>
      <w:lang w:val="en-AU" w:eastAsia="en-US"/>
    </w:rPr>
  </w:style>
  <w:style w:type="character" w:customStyle="1" w:styleId="Ttulo1Car">
    <w:name w:val="Título 1 Car"/>
    <w:basedOn w:val="Fuentedeprrafopredeter"/>
    <w:link w:val="Ttulo1"/>
    <w:rsid w:val="00CA034B"/>
    <w:rPr>
      <w:rFonts w:ascii="Arial" w:hAnsi="Arial"/>
      <w:b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CA034B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77DF-AE5F-487B-9A9E-FC699815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EspecificacionDeReqsDeSW.dot</Template>
  <TotalTime>118</TotalTime>
  <Pages>6</Pages>
  <Words>471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Especificación de Requerimientos de Software</vt:lpstr>
    </vt:vector>
  </TitlesOfParts>
  <Company>Proyecto Tutelkan</Company>
  <LinksUpToDate>false</LinksUpToDate>
  <CharactersWithSpaces>3056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_Toc231363785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_Toc231363784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_Toc231363783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_Toc231363782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_Toc231363781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_Toc231363780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_Toc231363779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_Toc231363778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_Toc231363777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_Toc231363776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_Toc231363775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_Toc231363774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_Toc231363773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_Toc231363772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_Toc231363771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_Toc231363770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_Toc231363769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_Toc231363768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celso luis l</cp:lastModifiedBy>
  <cp:revision>12</cp:revision>
  <cp:lastPrinted>1900-01-01T03:00:00Z</cp:lastPrinted>
  <dcterms:created xsi:type="dcterms:W3CDTF">2016-08-28T19:40:00Z</dcterms:created>
  <dcterms:modified xsi:type="dcterms:W3CDTF">2016-11-03T01:48:00Z</dcterms:modified>
</cp:coreProperties>
</file>