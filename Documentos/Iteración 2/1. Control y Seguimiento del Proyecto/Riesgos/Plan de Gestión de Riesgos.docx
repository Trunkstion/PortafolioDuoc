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Pr="00C3710B" w:rsidRDefault="00E647F1" w:rsidP="00E647F1"/>
    <w:p w:rsidR="0022612C" w:rsidRPr="00BB3719" w:rsidRDefault="00AE613D" w:rsidP="00DE07FB">
      <w:pPr>
        <w:pStyle w:val="Ttulo"/>
        <w:jc w:val="right"/>
        <w:rPr>
          <w:sz w:val="32"/>
          <w:szCs w:val="32"/>
          <w:lang w:val="es-ES"/>
        </w:rPr>
      </w:pPr>
      <w:r w:rsidRPr="00BB3719">
        <w:rPr>
          <w:sz w:val="32"/>
          <w:szCs w:val="32"/>
          <w:lang w:val="es-ES"/>
        </w:rPr>
        <w:t>Proyecto Escuela de Vuelo Escuadrilla Halcón</w:t>
      </w:r>
    </w:p>
    <w:p w:rsidR="008E0860" w:rsidRPr="00BB3719" w:rsidRDefault="007352F5" w:rsidP="00DE07FB">
      <w:pPr>
        <w:pStyle w:val="Ttulo"/>
        <w:jc w:val="righ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Plan de Riegos</w:t>
      </w:r>
    </w:p>
    <w:p w:rsidR="008E0860" w:rsidRPr="00BB3719" w:rsidRDefault="008E0860" w:rsidP="00DE07FB">
      <w:pPr>
        <w:pStyle w:val="Ttulo"/>
        <w:jc w:val="right"/>
        <w:rPr>
          <w:sz w:val="32"/>
          <w:szCs w:val="32"/>
          <w:lang w:val="es-ES"/>
        </w:rPr>
      </w:pPr>
      <w:r w:rsidRPr="00BB3719">
        <w:rPr>
          <w:sz w:val="32"/>
          <w:szCs w:val="32"/>
          <w:lang w:val="es-ES"/>
        </w:rPr>
        <w:t>Versión 1.</w:t>
      </w:r>
      <w:r w:rsidR="00BA585A">
        <w:rPr>
          <w:sz w:val="32"/>
          <w:szCs w:val="32"/>
          <w:lang w:val="es-ES"/>
        </w:rPr>
        <w:t>6</w:t>
      </w:r>
    </w:p>
    <w:p w:rsidR="00E647F1" w:rsidRPr="00BB3719" w:rsidRDefault="00E647F1" w:rsidP="00E647F1">
      <w:pPr>
        <w:rPr>
          <w:rFonts w:cs="Arial"/>
        </w:rPr>
      </w:pPr>
    </w:p>
    <w:p w:rsidR="008E0860" w:rsidRPr="00BB3719" w:rsidRDefault="008E0860" w:rsidP="00354A44">
      <w:pPr>
        <w:pStyle w:val="Ttulo"/>
        <w:rPr>
          <w:szCs w:val="28"/>
          <w:lang w:val="es-ES"/>
        </w:rPr>
      </w:pPr>
      <w:r w:rsidRPr="00BB3719">
        <w:rPr>
          <w:lang w:val="es-ES"/>
        </w:rPr>
        <w:br w:type="page"/>
      </w:r>
      <w:r w:rsidRPr="00BB3719">
        <w:rPr>
          <w:szCs w:val="28"/>
          <w:lang w:val="es-ES"/>
        </w:rPr>
        <w:lastRenderedPageBreak/>
        <w:t>Historia de Revisiones</w:t>
      </w:r>
    </w:p>
    <w:p w:rsidR="008E0860" w:rsidRPr="00BB3719" w:rsidRDefault="008E0860">
      <w:pPr>
        <w:rPr>
          <w:lang w:val="es-E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0"/>
        <w:gridCol w:w="1298"/>
        <w:gridCol w:w="3934"/>
        <w:gridCol w:w="2072"/>
      </w:tblGrid>
      <w:tr w:rsidR="008E0860" w:rsidRPr="00BB3719" w:rsidTr="007352F5">
        <w:tc>
          <w:tcPr>
            <w:tcW w:w="953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Fecha</w:t>
            </w:r>
          </w:p>
        </w:tc>
        <w:tc>
          <w:tcPr>
            <w:tcW w:w="719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Versión</w:t>
            </w:r>
          </w:p>
        </w:tc>
        <w:tc>
          <w:tcPr>
            <w:tcW w:w="2180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Descripción</w:t>
            </w:r>
          </w:p>
        </w:tc>
        <w:tc>
          <w:tcPr>
            <w:tcW w:w="1148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Autor</w:t>
            </w:r>
          </w:p>
        </w:tc>
      </w:tr>
      <w:tr w:rsidR="008E0860" w:rsidRPr="00BB3719" w:rsidTr="007352F5">
        <w:tc>
          <w:tcPr>
            <w:tcW w:w="953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22</w:t>
            </w:r>
            <w:r w:rsidR="001755A2" w:rsidRPr="00BB3719">
              <w:rPr>
                <w:lang w:val="es-ES"/>
              </w:rPr>
              <w:t>-08-2016</w:t>
            </w:r>
          </w:p>
        </w:tc>
        <w:tc>
          <w:tcPr>
            <w:tcW w:w="719" w:type="pct"/>
          </w:tcPr>
          <w:p w:rsidR="008E0860" w:rsidRPr="00BB3719" w:rsidRDefault="00BB371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008E0860" w:rsidRPr="00BB3719">
              <w:rPr>
                <w:lang w:val="es-ES"/>
              </w:rPr>
              <w:t>0</w:t>
            </w:r>
          </w:p>
        </w:tc>
        <w:tc>
          <w:tcPr>
            <w:tcW w:w="2180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  <w:r w:rsidRPr="00BB3719">
              <w:rPr>
                <w:lang w:val="es-ES"/>
              </w:rPr>
              <w:t>Documento inicial</w:t>
            </w:r>
          </w:p>
        </w:tc>
        <w:tc>
          <w:tcPr>
            <w:tcW w:w="1148" w:type="pct"/>
          </w:tcPr>
          <w:p w:rsidR="008E0860" w:rsidRPr="00BB3719" w:rsidRDefault="007352F5" w:rsidP="001755A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Jordán Donoso</w:t>
            </w:r>
          </w:p>
        </w:tc>
      </w:tr>
      <w:tr w:rsidR="008E0860" w:rsidRPr="00BB3719" w:rsidTr="007352F5">
        <w:tc>
          <w:tcPr>
            <w:tcW w:w="953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23-08-2016</w:t>
            </w:r>
          </w:p>
        </w:tc>
        <w:tc>
          <w:tcPr>
            <w:tcW w:w="719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180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Definición del plan de riesgos</w:t>
            </w:r>
          </w:p>
        </w:tc>
        <w:tc>
          <w:tcPr>
            <w:tcW w:w="1148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Jordán Donoso</w:t>
            </w:r>
          </w:p>
        </w:tc>
      </w:tr>
      <w:tr w:rsidR="008E0860" w:rsidRPr="00BB3719" w:rsidTr="007352F5">
        <w:tc>
          <w:tcPr>
            <w:tcW w:w="953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24-08-2016</w:t>
            </w:r>
          </w:p>
        </w:tc>
        <w:tc>
          <w:tcPr>
            <w:tcW w:w="719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1.2</w:t>
            </w:r>
          </w:p>
        </w:tc>
        <w:tc>
          <w:tcPr>
            <w:tcW w:w="2180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Realización análisis preliminar</w:t>
            </w:r>
          </w:p>
        </w:tc>
        <w:tc>
          <w:tcPr>
            <w:tcW w:w="1148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Jordán Donoso</w:t>
            </w:r>
          </w:p>
        </w:tc>
      </w:tr>
      <w:tr w:rsidR="008E0860" w:rsidRPr="00BB3719" w:rsidTr="007352F5">
        <w:tc>
          <w:tcPr>
            <w:tcW w:w="953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27-08-2016</w:t>
            </w:r>
          </w:p>
        </w:tc>
        <w:tc>
          <w:tcPr>
            <w:tcW w:w="719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1.3</w:t>
            </w:r>
          </w:p>
        </w:tc>
        <w:tc>
          <w:tcPr>
            <w:tcW w:w="2180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Realización lista de riegos</w:t>
            </w:r>
          </w:p>
        </w:tc>
        <w:tc>
          <w:tcPr>
            <w:tcW w:w="1148" w:type="pct"/>
          </w:tcPr>
          <w:p w:rsidR="008E0860" w:rsidRPr="00BB3719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Jordán Donoso</w:t>
            </w:r>
          </w:p>
        </w:tc>
      </w:tr>
      <w:tr w:rsidR="007352F5" w:rsidRPr="00BB3719" w:rsidTr="007352F5">
        <w:tc>
          <w:tcPr>
            <w:tcW w:w="953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30-08-2016</w:t>
            </w:r>
          </w:p>
        </w:tc>
        <w:tc>
          <w:tcPr>
            <w:tcW w:w="719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1.4</w:t>
            </w:r>
          </w:p>
        </w:tc>
        <w:tc>
          <w:tcPr>
            <w:tcW w:w="2180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Control de riegos</w:t>
            </w:r>
          </w:p>
        </w:tc>
        <w:tc>
          <w:tcPr>
            <w:tcW w:w="1148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Jordán Donoso</w:t>
            </w:r>
          </w:p>
        </w:tc>
      </w:tr>
      <w:tr w:rsidR="007352F5" w:rsidRPr="00BB3719" w:rsidTr="007352F5">
        <w:tc>
          <w:tcPr>
            <w:tcW w:w="953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08-09-2016</w:t>
            </w:r>
          </w:p>
        </w:tc>
        <w:tc>
          <w:tcPr>
            <w:tcW w:w="719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2180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Revisión de calidad</w:t>
            </w:r>
          </w:p>
        </w:tc>
        <w:tc>
          <w:tcPr>
            <w:tcW w:w="1148" w:type="pct"/>
          </w:tcPr>
          <w:p w:rsidR="007352F5" w:rsidRDefault="007352F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Bastián Lillo</w:t>
            </w:r>
          </w:p>
        </w:tc>
      </w:tr>
      <w:tr w:rsidR="00BA585A" w:rsidRPr="00BB3719" w:rsidTr="007352F5">
        <w:tc>
          <w:tcPr>
            <w:tcW w:w="953" w:type="pct"/>
          </w:tcPr>
          <w:p w:rsidR="00BA585A" w:rsidRDefault="00BA585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23-09-2016</w:t>
            </w:r>
          </w:p>
        </w:tc>
        <w:tc>
          <w:tcPr>
            <w:tcW w:w="719" w:type="pct"/>
          </w:tcPr>
          <w:p w:rsidR="00BA585A" w:rsidRDefault="00BA585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  <w:tc>
          <w:tcPr>
            <w:tcW w:w="2180" w:type="pct"/>
          </w:tcPr>
          <w:p w:rsidR="00BA585A" w:rsidRDefault="00BA585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Actualización del documento</w:t>
            </w:r>
          </w:p>
        </w:tc>
        <w:tc>
          <w:tcPr>
            <w:tcW w:w="1148" w:type="pct"/>
          </w:tcPr>
          <w:p w:rsidR="00BA585A" w:rsidRDefault="00BA585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Diego Silva</w:t>
            </w:r>
          </w:p>
        </w:tc>
      </w:tr>
    </w:tbl>
    <w:p w:rsidR="008E0860" w:rsidRPr="00BB3719" w:rsidRDefault="008E0860">
      <w:pPr>
        <w:rPr>
          <w:lang w:val="es-ES"/>
        </w:rPr>
      </w:pPr>
    </w:p>
    <w:p w:rsidR="008E0860" w:rsidRPr="00BB3719" w:rsidRDefault="008E0860" w:rsidP="00354A44">
      <w:pPr>
        <w:pStyle w:val="Ttulo"/>
        <w:rPr>
          <w:szCs w:val="28"/>
          <w:lang w:val="es-ES"/>
        </w:rPr>
      </w:pPr>
      <w:r w:rsidRPr="00BB3719">
        <w:rPr>
          <w:lang w:val="es-ES"/>
        </w:rPr>
        <w:br w:type="page"/>
      </w:r>
      <w:r w:rsidR="00212BCC" w:rsidRPr="00BB3719">
        <w:rPr>
          <w:szCs w:val="28"/>
          <w:lang w:val="es-ES"/>
        </w:rPr>
        <w:lastRenderedPageBreak/>
        <w:t>Tabla de Contenidos</w:t>
      </w:r>
    </w:p>
    <w:p w:rsidR="004A0859" w:rsidRPr="00BB3719" w:rsidRDefault="004A0859" w:rsidP="004A0859">
      <w:pPr>
        <w:rPr>
          <w:lang w:val="es-ES"/>
        </w:rPr>
      </w:pPr>
      <w:bookmarkStart w:id="0" w:name="_Toc433104436"/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144265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613D" w:rsidRPr="00BA585A" w:rsidRDefault="00AE613D">
          <w:pPr>
            <w:pStyle w:val="TtuloTDC"/>
            <w:rPr>
              <w:rFonts w:ascii="Verdana" w:hAnsi="Verdana"/>
              <w:sz w:val="20"/>
              <w:szCs w:val="20"/>
            </w:rPr>
          </w:pPr>
        </w:p>
        <w:p w:rsidR="00BA585A" w:rsidRPr="00BA585A" w:rsidRDefault="00AE613D">
          <w:pPr>
            <w:pStyle w:val="TDC1"/>
            <w:tabs>
              <w:tab w:val="left" w:pos="400"/>
              <w:tab w:val="right" w:leader="dot" w:pos="9030"/>
            </w:tabs>
            <w:rPr>
              <w:rFonts w:ascii="Verdana" w:eastAsiaTheme="minorEastAsia" w:hAnsi="Verdan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 w:rsidRPr="00BA585A">
            <w:rPr>
              <w:rFonts w:ascii="Verdana" w:hAnsi="Verdana" w:cs="Arial"/>
              <w:lang w:val="en-US"/>
            </w:rPr>
            <w:fldChar w:fldCharType="begin"/>
          </w:r>
          <w:r w:rsidRPr="00BA585A">
            <w:rPr>
              <w:rFonts w:ascii="Verdana" w:hAnsi="Verdana" w:cs="Arial"/>
            </w:rPr>
            <w:instrText xml:space="preserve"> TOC \o "1-3" \h \z \u </w:instrText>
          </w:r>
          <w:r w:rsidRPr="00BA585A">
            <w:rPr>
              <w:rFonts w:ascii="Verdana" w:hAnsi="Verdana" w:cs="Arial"/>
              <w:lang w:val="en-US"/>
            </w:rPr>
            <w:fldChar w:fldCharType="separate"/>
          </w:r>
          <w:hyperlink w:anchor="_Toc462436708" w:history="1">
            <w:r w:rsidR="00BA585A" w:rsidRPr="00BA585A">
              <w:rPr>
                <w:rStyle w:val="Hipervnculo"/>
                <w:rFonts w:ascii="Verdana" w:hAnsi="Verdana"/>
                <w:caps w:val="0"/>
                <w:noProof/>
              </w:rPr>
              <w:t>1.</w:t>
            </w:r>
            <w:r w:rsidR="00BA585A" w:rsidRPr="00BA585A">
              <w:rPr>
                <w:rFonts w:ascii="Verdana" w:eastAsiaTheme="minorEastAsia" w:hAnsi="Verdan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BA585A" w:rsidRPr="00BA585A">
              <w:rPr>
                <w:rStyle w:val="Hipervnculo"/>
                <w:rFonts w:ascii="Verdana" w:hAnsi="Verdana"/>
                <w:caps w:val="0"/>
                <w:noProof/>
              </w:rPr>
              <w:t>Introducción</w:t>
            </w:r>
            <w:r w:rsidR="00BA585A" w:rsidRPr="00BA585A">
              <w:rPr>
                <w:rFonts w:ascii="Verdana" w:hAnsi="Verdana"/>
                <w:caps w:val="0"/>
                <w:noProof/>
                <w:webHidden/>
              </w:rPr>
              <w:tab/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begin"/>
            </w:r>
            <w:r w:rsidR="00BA585A" w:rsidRPr="00BA585A">
              <w:rPr>
                <w:rFonts w:ascii="Verdana" w:hAnsi="Verdana"/>
                <w:noProof/>
                <w:webHidden/>
              </w:rPr>
              <w:instrText xml:space="preserve"> PAGEREF _Toc462436708 \h </w:instrText>
            </w:r>
            <w:r w:rsidR="00BA585A" w:rsidRPr="00BA585A">
              <w:rPr>
                <w:rFonts w:ascii="Verdana" w:hAnsi="Verdana"/>
                <w:noProof/>
                <w:webHidden/>
              </w:rPr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separate"/>
            </w:r>
            <w:r w:rsidR="00BA585A" w:rsidRPr="00BA585A">
              <w:rPr>
                <w:rFonts w:ascii="Verdana" w:hAnsi="Verdana"/>
                <w:caps w:val="0"/>
                <w:noProof/>
                <w:webHidden/>
              </w:rPr>
              <w:t>3</w:t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BA585A" w:rsidRPr="00BA585A" w:rsidRDefault="006C2B76">
          <w:pPr>
            <w:pStyle w:val="TDC2"/>
            <w:tabs>
              <w:tab w:val="left" w:pos="800"/>
              <w:tab w:val="right" w:leader="dot" w:pos="9030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462436709" w:history="1">
            <w:r w:rsidR="00BA585A" w:rsidRPr="00BA585A">
              <w:rPr>
                <w:rStyle w:val="Hipervnculo"/>
                <w:rFonts w:ascii="Verdana" w:hAnsi="Verdana"/>
                <w:noProof/>
              </w:rPr>
              <w:t>1.1</w:t>
            </w:r>
            <w:r w:rsidR="00BA585A" w:rsidRPr="00BA585A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BA585A" w:rsidRPr="00BA585A">
              <w:rPr>
                <w:rStyle w:val="Hipervnculo"/>
                <w:rFonts w:ascii="Verdana" w:hAnsi="Verdana"/>
                <w:noProof/>
              </w:rPr>
              <w:t>propósito</w:t>
            </w:r>
            <w:r w:rsidR="00BA585A" w:rsidRPr="00BA585A">
              <w:rPr>
                <w:rFonts w:ascii="Verdana" w:hAnsi="Verdana"/>
                <w:noProof/>
                <w:webHidden/>
              </w:rPr>
              <w:tab/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begin"/>
            </w:r>
            <w:r w:rsidR="00BA585A" w:rsidRPr="00BA585A">
              <w:rPr>
                <w:rFonts w:ascii="Verdana" w:hAnsi="Verdana"/>
                <w:noProof/>
                <w:webHidden/>
              </w:rPr>
              <w:instrText xml:space="preserve"> PAGEREF _Toc462436709 \h </w:instrText>
            </w:r>
            <w:r w:rsidR="00BA585A" w:rsidRPr="00BA585A">
              <w:rPr>
                <w:rFonts w:ascii="Verdana" w:hAnsi="Verdana"/>
                <w:noProof/>
                <w:webHidden/>
              </w:rPr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separate"/>
            </w:r>
            <w:r w:rsidR="00BA585A" w:rsidRPr="00BA585A">
              <w:rPr>
                <w:rFonts w:ascii="Verdana" w:hAnsi="Verdana"/>
                <w:noProof/>
                <w:webHidden/>
              </w:rPr>
              <w:t>3</w:t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BA585A" w:rsidRPr="00BA585A" w:rsidRDefault="006C2B76">
          <w:pPr>
            <w:pStyle w:val="TDC2"/>
            <w:tabs>
              <w:tab w:val="left" w:pos="800"/>
              <w:tab w:val="right" w:leader="dot" w:pos="9030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462436710" w:history="1">
            <w:r w:rsidR="00BA585A" w:rsidRPr="00BA585A">
              <w:rPr>
                <w:rStyle w:val="Hipervnculo"/>
                <w:rFonts w:ascii="Verdana" w:hAnsi="Verdana"/>
                <w:noProof/>
              </w:rPr>
              <w:t>1.2</w:t>
            </w:r>
            <w:r w:rsidR="00BA585A" w:rsidRPr="00BA585A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BA585A" w:rsidRPr="00BA585A">
              <w:rPr>
                <w:rStyle w:val="Hipervnculo"/>
                <w:rFonts w:ascii="Verdana" w:hAnsi="Verdana"/>
                <w:noProof/>
              </w:rPr>
              <w:t>ámbito</w:t>
            </w:r>
            <w:r w:rsidR="00BA585A" w:rsidRPr="00BA585A">
              <w:rPr>
                <w:rFonts w:ascii="Verdana" w:hAnsi="Verdana"/>
                <w:noProof/>
                <w:webHidden/>
              </w:rPr>
              <w:tab/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begin"/>
            </w:r>
            <w:r w:rsidR="00BA585A" w:rsidRPr="00BA585A">
              <w:rPr>
                <w:rFonts w:ascii="Verdana" w:hAnsi="Verdana"/>
                <w:noProof/>
                <w:webHidden/>
              </w:rPr>
              <w:instrText xml:space="preserve"> PAGEREF _Toc462436710 \h </w:instrText>
            </w:r>
            <w:r w:rsidR="00BA585A" w:rsidRPr="00BA585A">
              <w:rPr>
                <w:rFonts w:ascii="Verdana" w:hAnsi="Verdana"/>
                <w:noProof/>
                <w:webHidden/>
              </w:rPr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separate"/>
            </w:r>
            <w:r w:rsidR="00BA585A" w:rsidRPr="00BA585A">
              <w:rPr>
                <w:rFonts w:ascii="Verdana" w:hAnsi="Verdana"/>
                <w:noProof/>
                <w:webHidden/>
              </w:rPr>
              <w:t>3</w:t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BA585A" w:rsidRPr="00BA585A" w:rsidRDefault="006C2B76">
          <w:pPr>
            <w:pStyle w:val="TDC2"/>
            <w:tabs>
              <w:tab w:val="left" w:pos="800"/>
              <w:tab w:val="right" w:leader="dot" w:pos="9030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462436711" w:history="1">
            <w:r w:rsidR="00BA585A" w:rsidRPr="00BA585A">
              <w:rPr>
                <w:rStyle w:val="Hipervnculo"/>
                <w:rFonts w:ascii="Verdana" w:hAnsi="Verdana"/>
                <w:noProof/>
              </w:rPr>
              <w:t>1.3</w:t>
            </w:r>
            <w:r w:rsidR="00BA585A" w:rsidRPr="00BA585A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BA585A" w:rsidRPr="00BA585A">
              <w:rPr>
                <w:rStyle w:val="Hipervnculo"/>
                <w:rFonts w:ascii="Verdana" w:hAnsi="Verdana"/>
                <w:noProof/>
              </w:rPr>
              <w:t>definiciones, acrónimos y abreviaciones</w:t>
            </w:r>
            <w:r w:rsidR="00BA585A" w:rsidRPr="00BA585A">
              <w:rPr>
                <w:rFonts w:ascii="Verdana" w:hAnsi="Verdana"/>
                <w:noProof/>
                <w:webHidden/>
              </w:rPr>
              <w:tab/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begin"/>
            </w:r>
            <w:r w:rsidR="00BA585A" w:rsidRPr="00BA585A">
              <w:rPr>
                <w:rFonts w:ascii="Verdana" w:hAnsi="Verdana"/>
                <w:noProof/>
                <w:webHidden/>
              </w:rPr>
              <w:instrText xml:space="preserve"> PAGEREF _Toc462436711 \h </w:instrText>
            </w:r>
            <w:r w:rsidR="00BA585A" w:rsidRPr="00BA585A">
              <w:rPr>
                <w:rFonts w:ascii="Verdana" w:hAnsi="Verdana"/>
                <w:noProof/>
                <w:webHidden/>
              </w:rPr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separate"/>
            </w:r>
            <w:r w:rsidR="00BA585A" w:rsidRPr="00BA585A">
              <w:rPr>
                <w:rFonts w:ascii="Verdana" w:hAnsi="Verdana"/>
                <w:noProof/>
                <w:webHidden/>
              </w:rPr>
              <w:t>3</w:t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BA585A" w:rsidRPr="00BA585A" w:rsidRDefault="006C2B76">
          <w:pPr>
            <w:pStyle w:val="TDC2"/>
            <w:tabs>
              <w:tab w:val="left" w:pos="800"/>
              <w:tab w:val="right" w:leader="dot" w:pos="9030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462436712" w:history="1">
            <w:r w:rsidR="00BA585A" w:rsidRPr="00BA585A">
              <w:rPr>
                <w:rStyle w:val="Hipervnculo"/>
                <w:rFonts w:ascii="Verdana" w:hAnsi="Verdana"/>
                <w:noProof/>
              </w:rPr>
              <w:t>1.4</w:t>
            </w:r>
            <w:r w:rsidR="00BA585A" w:rsidRPr="00BA585A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BA585A" w:rsidRPr="00BA585A">
              <w:rPr>
                <w:rStyle w:val="Hipervnculo"/>
                <w:rFonts w:ascii="Verdana" w:hAnsi="Verdana"/>
                <w:noProof/>
              </w:rPr>
              <w:t>referencias</w:t>
            </w:r>
            <w:r w:rsidR="00BA585A" w:rsidRPr="00BA585A">
              <w:rPr>
                <w:rFonts w:ascii="Verdana" w:hAnsi="Verdana"/>
                <w:noProof/>
                <w:webHidden/>
              </w:rPr>
              <w:tab/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begin"/>
            </w:r>
            <w:r w:rsidR="00BA585A" w:rsidRPr="00BA585A">
              <w:rPr>
                <w:rFonts w:ascii="Verdana" w:hAnsi="Verdana"/>
                <w:noProof/>
                <w:webHidden/>
              </w:rPr>
              <w:instrText xml:space="preserve"> PAGEREF _Toc462436712 \h </w:instrText>
            </w:r>
            <w:r w:rsidR="00BA585A" w:rsidRPr="00BA585A">
              <w:rPr>
                <w:rFonts w:ascii="Verdana" w:hAnsi="Verdana"/>
                <w:noProof/>
                <w:webHidden/>
              </w:rPr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separate"/>
            </w:r>
            <w:r w:rsidR="00BA585A" w:rsidRPr="00BA585A">
              <w:rPr>
                <w:rFonts w:ascii="Verdana" w:hAnsi="Verdana"/>
                <w:noProof/>
                <w:webHidden/>
              </w:rPr>
              <w:t>3</w:t>
            </w:r>
            <w:r w:rsidR="00BA585A" w:rsidRPr="00BA585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7352F5" w:rsidRDefault="00AE613D">
          <w:pPr>
            <w:rPr>
              <w:b/>
              <w:bCs/>
              <w:lang w:val="es-ES"/>
            </w:rPr>
          </w:pPr>
          <w:r w:rsidRPr="00BA585A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7352F5" w:rsidRDefault="007352F5">
      <w:pPr>
        <w:widowControl/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AE613D" w:rsidRDefault="007352F5" w:rsidP="007352F5">
      <w:pPr>
        <w:pStyle w:val="Ttulo1"/>
      </w:pPr>
      <w:bookmarkStart w:id="1" w:name="_Toc462436708"/>
      <w:r>
        <w:lastRenderedPageBreak/>
        <w:t>Introducción</w:t>
      </w:r>
      <w:bookmarkEnd w:id="1"/>
    </w:p>
    <w:p w:rsidR="007352F5" w:rsidRDefault="007352F5" w:rsidP="007352F5">
      <w:pPr>
        <w:pStyle w:val="Ttulo2"/>
      </w:pPr>
      <w:bookmarkStart w:id="2" w:name="_Toc462436709"/>
      <w:r>
        <w:t>Propósito</w:t>
      </w:r>
      <w:bookmarkEnd w:id="2"/>
    </w:p>
    <w:p w:rsidR="007352F5" w:rsidRDefault="007352F5" w:rsidP="007352F5">
      <w:r>
        <w:t>Este documento tiene como finalidad entregar la base para la confección del documento de Lista de Riegos.</w:t>
      </w:r>
    </w:p>
    <w:p w:rsidR="007352F5" w:rsidRDefault="00BA585A" w:rsidP="007352F5">
      <w:pPr>
        <w:pStyle w:val="Ttulo2"/>
      </w:pPr>
      <w:bookmarkStart w:id="3" w:name="_Toc462436710"/>
      <w:r>
        <w:t>Ámbito</w:t>
      </w:r>
      <w:bookmarkEnd w:id="3"/>
    </w:p>
    <w:p w:rsidR="007352F5" w:rsidRDefault="007352F5" w:rsidP="007352F5">
      <w:r>
        <w:t xml:space="preserve">Este documento hace </w:t>
      </w:r>
      <w:r w:rsidR="00BA585A">
        <w:t>referencia</w:t>
      </w:r>
      <w:r>
        <w:t xml:space="preserve"> a documentos en los cuales se encuentran los riegos del proyecto “Escuela de </w:t>
      </w:r>
      <w:r w:rsidR="00BA585A">
        <w:t>Vuelo Escuadrilla Halcón”.</w:t>
      </w:r>
    </w:p>
    <w:p w:rsidR="00BA585A" w:rsidRDefault="00BA585A" w:rsidP="00BA585A">
      <w:pPr>
        <w:pStyle w:val="Ttulo2"/>
      </w:pPr>
      <w:bookmarkStart w:id="4" w:name="_Toc462436711"/>
      <w:r>
        <w:t>Definiciones, acrónimos y abreviaciones</w:t>
      </w:r>
      <w:bookmarkEnd w:id="4"/>
    </w:p>
    <w:p w:rsidR="00BA585A" w:rsidRDefault="00BA585A" w:rsidP="00BA585A"/>
    <w:p w:rsidR="00BA585A" w:rsidRDefault="00BA585A" w:rsidP="00BA585A">
      <w:pPr>
        <w:pStyle w:val="Ttulo2"/>
      </w:pPr>
      <w:bookmarkStart w:id="5" w:name="_Toc462436712"/>
      <w:r>
        <w:t>Referencias</w:t>
      </w:r>
      <w:bookmarkEnd w:id="5"/>
    </w:p>
    <w:p w:rsidR="00BA585A" w:rsidRDefault="00BA585A" w:rsidP="00BA585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1"/>
        <w:gridCol w:w="5456"/>
        <w:gridCol w:w="874"/>
        <w:gridCol w:w="1999"/>
      </w:tblGrid>
      <w:tr w:rsidR="00BA585A" w:rsidTr="00BA585A">
        <w:tc>
          <w:tcPr>
            <w:tcW w:w="388" w:type="pct"/>
            <w:shd w:val="clear" w:color="auto" w:fill="E7E6E6" w:themeFill="background2"/>
          </w:tcPr>
          <w:p w:rsidR="00BA585A" w:rsidRPr="00BA585A" w:rsidRDefault="00BA585A" w:rsidP="00BA585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1" w:type="pct"/>
            <w:shd w:val="clear" w:color="auto" w:fill="E7E6E6" w:themeFill="background2"/>
          </w:tcPr>
          <w:p w:rsidR="00BA585A" w:rsidRPr="00BA585A" w:rsidRDefault="00BA585A" w:rsidP="00BA585A">
            <w:pPr>
              <w:rPr>
                <w:b/>
              </w:rPr>
            </w:pPr>
            <w:r w:rsidRPr="00BA585A">
              <w:rPr>
                <w:b/>
              </w:rPr>
              <w:t>Documento</w:t>
            </w:r>
          </w:p>
        </w:tc>
        <w:tc>
          <w:tcPr>
            <w:tcW w:w="484" w:type="pct"/>
            <w:shd w:val="clear" w:color="auto" w:fill="E7E6E6" w:themeFill="background2"/>
          </w:tcPr>
          <w:p w:rsidR="00BA585A" w:rsidRPr="00BA585A" w:rsidRDefault="00BA585A" w:rsidP="00BA585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07" w:type="pct"/>
            <w:shd w:val="clear" w:color="auto" w:fill="E7E6E6" w:themeFill="background2"/>
          </w:tcPr>
          <w:p w:rsidR="00BA585A" w:rsidRPr="00BA585A" w:rsidRDefault="00BA585A" w:rsidP="00BA585A">
            <w:pPr>
              <w:rPr>
                <w:b/>
              </w:rPr>
            </w:pPr>
            <w:r w:rsidRPr="00BA585A">
              <w:rPr>
                <w:b/>
              </w:rPr>
              <w:t>Autores</w:t>
            </w:r>
          </w:p>
        </w:tc>
      </w:tr>
      <w:tr w:rsidR="00BA585A" w:rsidTr="00BA585A">
        <w:tc>
          <w:tcPr>
            <w:tcW w:w="388" w:type="pct"/>
          </w:tcPr>
          <w:p w:rsidR="00BA585A" w:rsidRDefault="00BA585A" w:rsidP="00BA585A">
            <w:r>
              <w:t>001</w:t>
            </w:r>
          </w:p>
        </w:tc>
        <w:tc>
          <w:tcPr>
            <w:tcW w:w="3021" w:type="pct"/>
          </w:tcPr>
          <w:p w:rsidR="00BA585A" w:rsidRDefault="00BA585A" w:rsidP="00BA585A">
            <w:r>
              <w:t>Plan de Riesgos Preliminar del Proyecto.xlsx</w:t>
            </w:r>
          </w:p>
        </w:tc>
        <w:tc>
          <w:tcPr>
            <w:tcW w:w="484" w:type="pct"/>
          </w:tcPr>
          <w:p w:rsidR="00BA585A" w:rsidRDefault="00BA585A" w:rsidP="00BA585A">
            <w:r>
              <w:t>Excel</w:t>
            </w:r>
          </w:p>
        </w:tc>
        <w:tc>
          <w:tcPr>
            <w:tcW w:w="1107" w:type="pct"/>
          </w:tcPr>
          <w:p w:rsidR="00BA585A" w:rsidRDefault="00BA585A" w:rsidP="00BA585A">
            <w:r>
              <w:t>Jordán Donoso</w:t>
            </w:r>
          </w:p>
        </w:tc>
      </w:tr>
      <w:tr w:rsidR="00BA585A" w:rsidTr="00BA585A">
        <w:tc>
          <w:tcPr>
            <w:tcW w:w="388" w:type="pct"/>
          </w:tcPr>
          <w:p w:rsidR="00BA585A" w:rsidRDefault="00BA585A" w:rsidP="00BA585A">
            <w:r>
              <w:t>002</w:t>
            </w:r>
          </w:p>
        </w:tc>
        <w:tc>
          <w:tcPr>
            <w:tcW w:w="3021" w:type="pct"/>
          </w:tcPr>
          <w:p w:rsidR="00BA585A" w:rsidRDefault="00BA585A" w:rsidP="00BA585A">
            <w:r>
              <w:t>Plan de Riegos del Proyecto (versión).xlsx</w:t>
            </w:r>
          </w:p>
        </w:tc>
        <w:tc>
          <w:tcPr>
            <w:tcW w:w="484" w:type="pct"/>
          </w:tcPr>
          <w:p w:rsidR="00BA585A" w:rsidRDefault="00BA585A" w:rsidP="00BA585A">
            <w:r>
              <w:t>Excel</w:t>
            </w:r>
          </w:p>
        </w:tc>
        <w:tc>
          <w:tcPr>
            <w:tcW w:w="1107" w:type="pct"/>
          </w:tcPr>
          <w:p w:rsidR="00BA585A" w:rsidRDefault="00BA585A" w:rsidP="00BA585A">
            <w:r>
              <w:t>Jordán Donoso</w:t>
            </w:r>
            <w:r w:rsidR="003E5450">
              <w:t>, Diego Silva</w:t>
            </w:r>
          </w:p>
        </w:tc>
      </w:tr>
      <w:tr w:rsidR="00BA585A" w:rsidTr="00BA585A">
        <w:tc>
          <w:tcPr>
            <w:tcW w:w="388" w:type="pct"/>
          </w:tcPr>
          <w:p w:rsidR="00BA585A" w:rsidRDefault="00BA585A" w:rsidP="00BA585A">
            <w:r>
              <w:t>003</w:t>
            </w:r>
          </w:p>
        </w:tc>
        <w:tc>
          <w:tcPr>
            <w:tcW w:w="3021" w:type="pct"/>
          </w:tcPr>
          <w:p w:rsidR="00BA585A" w:rsidRDefault="00BA585A" w:rsidP="00BA585A">
            <w:r>
              <w:t>Control de Riegos (numero</w:t>
            </w:r>
            <w:r w:rsidR="003E5450">
              <w:t xml:space="preserve"> ~ fecha</w:t>
            </w:r>
            <w:r>
              <w:t>).docx</w:t>
            </w:r>
          </w:p>
        </w:tc>
        <w:tc>
          <w:tcPr>
            <w:tcW w:w="484" w:type="pct"/>
          </w:tcPr>
          <w:p w:rsidR="00BA585A" w:rsidRDefault="00BA585A" w:rsidP="00BA585A">
            <w:r>
              <w:t>Word</w:t>
            </w:r>
          </w:p>
        </w:tc>
        <w:tc>
          <w:tcPr>
            <w:tcW w:w="1107" w:type="pct"/>
          </w:tcPr>
          <w:p w:rsidR="00BA585A" w:rsidRDefault="00BA585A" w:rsidP="00BA585A">
            <w:r>
              <w:t>Jordán Donoso</w:t>
            </w:r>
            <w:r w:rsidR="003E5450">
              <w:t>, Diego Silva</w:t>
            </w:r>
            <w:bookmarkStart w:id="6" w:name="_GoBack"/>
            <w:bookmarkEnd w:id="6"/>
          </w:p>
        </w:tc>
      </w:tr>
      <w:bookmarkEnd w:id="0"/>
    </w:tbl>
    <w:p w:rsidR="00BA585A" w:rsidRPr="00BA585A" w:rsidRDefault="00BA585A" w:rsidP="00BA585A"/>
    <w:sectPr w:rsidR="00BA585A" w:rsidRPr="00BA585A" w:rsidSect="00310640">
      <w:headerReference w:type="default" r:id="rId8"/>
      <w:footerReference w:type="default" r:id="rId9"/>
      <w:headerReference w:type="first" r:id="rId10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B76" w:rsidRDefault="006C2B76">
      <w:r>
        <w:separator/>
      </w:r>
    </w:p>
  </w:endnote>
  <w:endnote w:type="continuationSeparator" w:id="0">
    <w:p w:rsidR="006C2B76" w:rsidRDefault="006C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2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915"/>
      <w:gridCol w:w="2370"/>
    </w:tblGrid>
    <w:tr w:rsidR="00472325">
      <w:tc>
        <w:tcPr>
          <w:tcW w:w="2943" w:type="dxa"/>
        </w:tcPr>
        <w:p w:rsidR="00472325" w:rsidRPr="005A1CF9" w:rsidRDefault="00472325">
          <w:pPr>
            <w:ind w:right="360"/>
            <w:rPr>
              <w:lang w:val="es-ES"/>
            </w:rPr>
          </w:pPr>
        </w:p>
      </w:tc>
      <w:tc>
        <w:tcPr>
          <w:tcW w:w="3915" w:type="dxa"/>
        </w:tcPr>
        <w:p w:rsidR="00472325" w:rsidRPr="005A1CF9" w:rsidRDefault="00472325">
          <w:pPr>
            <w:jc w:val="center"/>
            <w:rPr>
              <w:lang w:val="es-ES"/>
            </w:rPr>
          </w:pPr>
        </w:p>
      </w:tc>
      <w:tc>
        <w:tcPr>
          <w:tcW w:w="2370" w:type="dxa"/>
        </w:tcPr>
        <w:p w:rsidR="00472325" w:rsidRPr="005A1CF9" w:rsidRDefault="00472325">
          <w:pPr>
            <w:jc w:val="right"/>
            <w:rPr>
              <w:rStyle w:val="Nmerodepgina"/>
              <w:lang w:val="es-ES"/>
            </w:rPr>
          </w:pPr>
          <w:r w:rsidRPr="005A1CF9">
            <w:rPr>
              <w:lang w:val="es-ES"/>
            </w:rPr>
            <w:t xml:space="preserve">Página </w:t>
          </w:r>
          <w:r w:rsidRPr="005A1CF9">
            <w:rPr>
              <w:rStyle w:val="Nmerodepgina"/>
              <w:lang w:val="es-ES"/>
            </w:rPr>
            <w:fldChar w:fldCharType="begin"/>
          </w:r>
          <w:r w:rsidRPr="005A1CF9">
            <w:rPr>
              <w:rStyle w:val="Nmerodepgina"/>
              <w:lang w:val="es-ES"/>
            </w:rPr>
            <w:instrText xml:space="preserve"> PAGE </w:instrText>
          </w:r>
          <w:r w:rsidRPr="005A1CF9">
            <w:rPr>
              <w:rStyle w:val="Nmerodepgina"/>
              <w:lang w:val="es-ES"/>
            </w:rPr>
            <w:fldChar w:fldCharType="separate"/>
          </w:r>
          <w:r w:rsidR="003E5450">
            <w:rPr>
              <w:rStyle w:val="Nmerodepgina"/>
              <w:noProof/>
              <w:lang w:val="es-ES"/>
            </w:rPr>
            <w:t>2</w:t>
          </w:r>
          <w:r w:rsidRPr="005A1CF9">
            <w:rPr>
              <w:rStyle w:val="Nmerodepgina"/>
              <w:lang w:val="es-ES"/>
            </w:rPr>
            <w:fldChar w:fldCharType="end"/>
          </w:r>
          <w:r w:rsidRPr="005A1CF9">
            <w:rPr>
              <w:rStyle w:val="Nmerodepgina"/>
              <w:lang w:val="es-ES"/>
            </w:rPr>
            <w:fldChar w:fldCharType="begin"/>
          </w:r>
          <w:r w:rsidRPr="005A1CF9">
            <w:rPr>
              <w:rStyle w:val="Nmerodepgina"/>
              <w:lang w:val="es-ES"/>
            </w:rPr>
            <w:fldChar w:fldCharType="begin"/>
          </w:r>
          <w:r w:rsidRPr="005A1CF9">
            <w:rPr>
              <w:rStyle w:val="Nmerodepgina"/>
              <w:lang w:val="es-ES"/>
            </w:rPr>
            <w:instrText xml:space="preserve"> NUMPAGES </w:instrText>
          </w:r>
          <w:r w:rsidRPr="005A1CF9">
            <w:rPr>
              <w:rStyle w:val="Nmerodepgina"/>
              <w:lang w:val="es-ES"/>
            </w:rPr>
            <w:fldChar w:fldCharType="separate"/>
          </w:r>
          <w:r w:rsidR="003E5450">
            <w:rPr>
              <w:rStyle w:val="Nmerodepgina"/>
              <w:noProof/>
              <w:lang w:val="es-ES"/>
            </w:rPr>
            <w:instrText>4</w:instrText>
          </w:r>
          <w:r w:rsidRPr="005A1CF9">
            <w:rPr>
              <w:rStyle w:val="Nmerodepgina"/>
              <w:lang w:val="es-ES"/>
            </w:rPr>
            <w:fldChar w:fldCharType="end"/>
          </w:r>
          <w:r w:rsidRPr="005A1CF9">
            <w:rPr>
              <w:rStyle w:val="Nmerodepgina"/>
              <w:lang w:val="es-ES"/>
            </w:rPr>
            <w:instrText xml:space="preserve"> PÁGINA </w:instrText>
          </w:r>
          <w:r w:rsidRPr="005A1CF9">
            <w:rPr>
              <w:rStyle w:val="Nmerodepgina"/>
              <w:lang w:val="es-ES"/>
            </w:rPr>
            <w:fldChar w:fldCharType="separate"/>
          </w:r>
          <w:r w:rsidRPr="005A1CF9">
            <w:rPr>
              <w:rStyle w:val="Nmerodepgina"/>
              <w:lang w:val="es-ES"/>
            </w:rPr>
            <w:t>29</w:t>
          </w:r>
          <w:r w:rsidRPr="005A1CF9">
            <w:rPr>
              <w:rStyle w:val="Nmerodepgina"/>
              <w:lang w:val="es-ES"/>
            </w:rPr>
            <w:fldChar w:fldCharType="end"/>
          </w:r>
        </w:p>
      </w:tc>
    </w:tr>
  </w:tbl>
  <w:p w:rsidR="00472325" w:rsidRDefault="004723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B76" w:rsidRDefault="006C2B76">
      <w:r>
        <w:separator/>
      </w:r>
    </w:p>
  </w:footnote>
  <w:footnote w:type="continuationSeparator" w:id="0">
    <w:p w:rsidR="006C2B76" w:rsidRDefault="006C2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2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120"/>
      <w:gridCol w:w="3000"/>
    </w:tblGrid>
    <w:tr w:rsidR="00472325" w:rsidTr="001755A2">
      <w:tc>
        <w:tcPr>
          <w:tcW w:w="6120" w:type="dxa"/>
        </w:tcPr>
        <w:p w:rsidR="00472325" w:rsidRDefault="00AE613D">
          <w:pPr>
            <w:rPr>
              <w:lang w:val="es-ES"/>
            </w:rPr>
          </w:pPr>
          <w:r w:rsidRPr="00AE613D">
            <w:rPr>
              <w:lang w:val="es-ES"/>
            </w:rPr>
            <w:t>Proyecto Escuela de Vuelo Escuadrilla Halcón</w:t>
          </w:r>
        </w:p>
      </w:tc>
      <w:tc>
        <w:tcPr>
          <w:tcW w:w="3000" w:type="dxa"/>
        </w:tcPr>
        <w:p w:rsidR="00472325" w:rsidRDefault="0047232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</w:t>
          </w:r>
          <w:r w:rsidR="00212BCC">
            <w:rPr>
              <w:lang w:val="es-ES"/>
            </w:rPr>
            <w:t xml:space="preserve">n: </w:t>
          </w:r>
          <w:r w:rsidR="00BA585A">
            <w:rPr>
              <w:lang w:val="es-ES"/>
            </w:rPr>
            <w:t>1.6</w:t>
          </w:r>
        </w:p>
      </w:tc>
    </w:tr>
    <w:tr w:rsidR="00472325" w:rsidTr="001755A2">
      <w:tc>
        <w:tcPr>
          <w:tcW w:w="6120" w:type="dxa"/>
        </w:tcPr>
        <w:p w:rsidR="00472325" w:rsidRDefault="007352F5">
          <w:r>
            <w:rPr>
              <w:lang w:val="es-ES"/>
            </w:rPr>
            <w:t>Plan de Riegos</w:t>
          </w:r>
        </w:p>
      </w:tc>
      <w:tc>
        <w:tcPr>
          <w:tcW w:w="3000" w:type="dxa"/>
        </w:tcPr>
        <w:p w:rsidR="00472325" w:rsidRDefault="00472325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7352F5">
            <w:rPr>
              <w:lang w:val="es-ES"/>
            </w:rPr>
            <w:t>23-09</w:t>
          </w:r>
          <w:r w:rsidR="001755A2">
            <w:rPr>
              <w:lang w:val="es-ES"/>
            </w:rPr>
            <w:t>-2016</w:t>
          </w:r>
        </w:p>
      </w:tc>
    </w:tr>
  </w:tbl>
  <w:p w:rsidR="00472325" w:rsidRDefault="00472325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7F1" w:rsidRDefault="00E647F1" w:rsidP="00E647F1">
    <w:pPr>
      <w:pBdr>
        <w:top w:val="single" w:sz="6" w:space="1" w:color="auto"/>
      </w:pBdr>
      <w:rPr>
        <w:sz w:val="24"/>
      </w:rPr>
    </w:pPr>
  </w:p>
  <w:p w:rsidR="001755A2" w:rsidRDefault="001755A2" w:rsidP="007352F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Duoc</w:t>
    </w:r>
    <w:proofErr w:type="spellEnd"/>
    <w:r>
      <w:rPr>
        <w:rFonts w:ascii="Arial" w:hAnsi="Arial"/>
        <w:b/>
        <w:sz w:val="36"/>
      </w:rPr>
      <w:t xml:space="preserve"> UC</w:t>
    </w:r>
  </w:p>
  <w:p w:rsidR="00E647F1" w:rsidRDefault="00E647F1" w:rsidP="00E647F1">
    <w:pPr>
      <w:pBdr>
        <w:bottom w:val="single" w:sz="6" w:space="1" w:color="auto"/>
      </w:pBdr>
      <w:jc w:val="right"/>
      <w:rPr>
        <w:sz w:val="24"/>
      </w:rPr>
    </w:pPr>
  </w:p>
  <w:p w:rsidR="00E647F1" w:rsidRPr="001431C7" w:rsidRDefault="00E647F1" w:rsidP="00E647F1">
    <w:pPr>
      <w:pStyle w:val="Encabezado"/>
      <w:tabs>
        <w:tab w:val="clear" w:pos="4320"/>
        <w:tab w:val="clear" w:pos="8640"/>
        <w:tab w:val="left" w:pos="1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2AAF06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Verdana" w:eastAsia="Times New Roman" w:hAnsi="Verdana"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8059EC"/>
    <w:multiLevelType w:val="hybridMultilevel"/>
    <w:tmpl w:val="E92C03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0E62A98"/>
    <w:multiLevelType w:val="hybridMultilevel"/>
    <w:tmpl w:val="80AE3836"/>
    <w:lvl w:ilvl="0" w:tplc="1C7C2CDC">
      <w:start w:val="3"/>
      <w:numFmt w:val="decimal"/>
      <w:lvlText w:val="%1"/>
      <w:lvlJc w:val="left"/>
      <w:pPr>
        <w:ind w:left="720" w:hanging="360"/>
      </w:pPr>
      <w:rPr>
        <w:rFonts w:hint="default"/>
        <w:b/>
        <w:color w:val="0000FF"/>
        <w:sz w:val="20"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662E2"/>
    <w:multiLevelType w:val="multilevel"/>
    <w:tmpl w:val="663A3C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8F"/>
    <w:rsid w:val="00010FCD"/>
    <w:rsid w:val="00015AE6"/>
    <w:rsid w:val="00052B6F"/>
    <w:rsid w:val="00053FE8"/>
    <w:rsid w:val="0007384E"/>
    <w:rsid w:val="000B47DA"/>
    <w:rsid w:val="000C7D52"/>
    <w:rsid w:val="00123B34"/>
    <w:rsid w:val="001274C3"/>
    <w:rsid w:val="001379A9"/>
    <w:rsid w:val="0014137E"/>
    <w:rsid w:val="00150FBE"/>
    <w:rsid w:val="001533A0"/>
    <w:rsid w:val="00153D40"/>
    <w:rsid w:val="00170BF9"/>
    <w:rsid w:val="00171705"/>
    <w:rsid w:val="00172949"/>
    <w:rsid w:val="00174CA8"/>
    <w:rsid w:val="001755A2"/>
    <w:rsid w:val="001A0F43"/>
    <w:rsid w:val="001C13DC"/>
    <w:rsid w:val="001C1ECE"/>
    <w:rsid w:val="001D3840"/>
    <w:rsid w:val="00207BF9"/>
    <w:rsid w:val="00212BCC"/>
    <w:rsid w:val="00215535"/>
    <w:rsid w:val="00216952"/>
    <w:rsid w:val="0022612C"/>
    <w:rsid w:val="00235118"/>
    <w:rsid w:val="002433EB"/>
    <w:rsid w:val="002434F5"/>
    <w:rsid w:val="002601B9"/>
    <w:rsid w:val="0028386A"/>
    <w:rsid w:val="00297B96"/>
    <w:rsid w:val="002A1039"/>
    <w:rsid w:val="002A5C69"/>
    <w:rsid w:val="002E4191"/>
    <w:rsid w:val="002E6CAE"/>
    <w:rsid w:val="002E7505"/>
    <w:rsid w:val="00302467"/>
    <w:rsid w:val="003101BD"/>
    <w:rsid w:val="00310640"/>
    <w:rsid w:val="00313ACE"/>
    <w:rsid w:val="0031544C"/>
    <w:rsid w:val="00317C73"/>
    <w:rsid w:val="00323A13"/>
    <w:rsid w:val="00332D0D"/>
    <w:rsid w:val="00344927"/>
    <w:rsid w:val="00354A44"/>
    <w:rsid w:val="003634AE"/>
    <w:rsid w:val="00363958"/>
    <w:rsid w:val="003A40EE"/>
    <w:rsid w:val="003C1047"/>
    <w:rsid w:val="003C59F0"/>
    <w:rsid w:val="003D06FD"/>
    <w:rsid w:val="003E1E5D"/>
    <w:rsid w:val="003E5450"/>
    <w:rsid w:val="003E696D"/>
    <w:rsid w:val="003F2420"/>
    <w:rsid w:val="00401248"/>
    <w:rsid w:val="00403D72"/>
    <w:rsid w:val="00463671"/>
    <w:rsid w:val="00466925"/>
    <w:rsid w:val="00472325"/>
    <w:rsid w:val="00480AAD"/>
    <w:rsid w:val="004823B2"/>
    <w:rsid w:val="00491923"/>
    <w:rsid w:val="004A0859"/>
    <w:rsid w:val="004B50D7"/>
    <w:rsid w:val="004B57A4"/>
    <w:rsid w:val="004E4F8D"/>
    <w:rsid w:val="004F734C"/>
    <w:rsid w:val="005059D4"/>
    <w:rsid w:val="0050642A"/>
    <w:rsid w:val="00507BE0"/>
    <w:rsid w:val="00520720"/>
    <w:rsid w:val="00523F5B"/>
    <w:rsid w:val="00567FB6"/>
    <w:rsid w:val="00590C0C"/>
    <w:rsid w:val="00595045"/>
    <w:rsid w:val="005A1CF9"/>
    <w:rsid w:val="005B4A3D"/>
    <w:rsid w:val="005C36DE"/>
    <w:rsid w:val="005C6566"/>
    <w:rsid w:val="0061592B"/>
    <w:rsid w:val="00645992"/>
    <w:rsid w:val="00650ED3"/>
    <w:rsid w:val="00685DF1"/>
    <w:rsid w:val="006C2B76"/>
    <w:rsid w:val="00721989"/>
    <w:rsid w:val="007263DC"/>
    <w:rsid w:val="007352F5"/>
    <w:rsid w:val="00742595"/>
    <w:rsid w:val="007614C6"/>
    <w:rsid w:val="00767419"/>
    <w:rsid w:val="00773A3E"/>
    <w:rsid w:val="0078695B"/>
    <w:rsid w:val="007A22F0"/>
    <w:rsid w:val="007A3665"/>
    <w:rsid w:val="007B125A"/>
    <w:rsid w:val="007B6C12"/>
    <w:rsid w:val="007C2062"/>
    <w:rsid w:val="00803FB1"/>
    <w:rsid w:val="0085063D"/>
    <w:rsid w:val="00871058"/>
    <w:rsid w:val="008714DC"/>
    <w:rsid w:val="00885D23"/>
    <w:rsid w:val="008958DD"/>
    <w:rsid w:val="008C38C9"/>
    <w:rsid w:val="008E0860"/>
    <w:rsid w:val="008E1A0F"/>
    <w:rsid w:val="008F7DA9"/>
    <w:rsid w:val="00915A34"/>
    <w:rsid w:val="0094498B"/>
    <w:rsid w:val="00947FA9"/>
    <w:rsid w:val="0099391F"/>
    <w:rsid w:val="009B5315"/>
    <w:rsid w:val="009C0679"/>
    <w:rsid w:val="009C1FC8"/>
    <w:rsid w:val="009D2AC1"/>
    <w:rsid w:val="00A003BF"/>
    <w:rsid w:val="00A018C5"/>
    <w:rsid w:val="00A06518"/>
    <w:rsid w:val="00A11F1A"/>
    <w:rsid w:val="00A25EDB"/>
    <w:rsid w:val="00A5128F"/>
    <w:rsid w:val="00A654FC"/>
    <w:rsid w:val="00A93853"/>
    <w:rsid w:val="00AA092D"/>
    <w:rsid w:val="00AA3ED3"/>
    <w:rsid w:val="00AE613D"/>
    <w:rsid w:val="00AF65EB"/>
    <w:rsid w:val="00B14BC3"/>
    <w:rsid w:val="00B27347"/>
    <w:rsid w:val="00B50226"/>
    <w:rsid w:val="00B517AE"/>
    <w:rsid w:val="00B6187A"/>
    <w:rsid w:val="00B71DDE"/>
    <w:rsid w:val="00B749D5"/>
    <w:rsid w:val="00B82E41"/>
    <w:rsid w:val="00B870C0"/>
    <w:rsid w:val="00B90FDB"/>
    <w:rsid w:val="00B95061"/>
    <w:rsid w:val="00B96299"/>
    <w:rsid w:val="00BA585A"/>
    <w:rsid w:val="00BB1A29"/>
    <w:rsid w:val="00BB3719"/>
    <w:rsid w:val="00BC2590"/>
    <w:rsid w:val="00BE1E97"/>
    <w:rsid w:val="00BE34AC"/>
    <w:rsid w:val="00C0781E"/>
    <w:rsid w:val="00C6507A"/>
    <w:rsid w:val="00C7352C"/>
    <w:rsid w:val="00C929E3"/>
    <w:rsid w:val="00C954B8"/>
    <w:rsid w:val="00CB0E7E"/>
    <w:rsid w:val="00CD280F"/>
    <w:rsid w:val="00D05E4F"/>
    <w:rsid w:val="00D076DD"/>
    <w:rsid w:val="00D34C12"/>
    <w:rsid w:val="00D82A7D"/>
    <w:rsid w:val="00D8736F"/>
    <w:rsid w:val="00DC25ED"/>
    <w:rsid w:val="00DD6552"/>
    <w:rsid w:val="00DE07FB"/>
    <w:rsid w:val="00E26219"/>
    <w:rsid w:val="00E43D1C"/>
    <w:rsid w:val="00E569DF"/>
    <w:rsid w:val="00E647F1"/>
    <w:rsid w:val="00E64BE6"/>
    <w:rsid w:val="00E70930"/>
    <w:rsid w:val="00E80515"/>
    <w:rsid w:val="00E83917"/>
    <w:rsid w:val="00E87F92"/>
    <w:rsid w:val="00EB255D"/>
    <w:rsid w:val="00EC05AB"/>
    <w:rsid w:val="00ED0A8A"/>
    <w:rsid w:val="00ED13A4"/>
    <w:rsid w:val="00EE6474"/>
    <w:rsid w:val="00F208E8"/>
    <w:rsid w:val="00F53250"/>
    <w:rsid w:val="00F57840"/>
    <w:rsid w:val="00F8188C"/>
    <w:rsid w:val="00FB5819"/>
    <w:rsid w:val="00FC647B"/>
    <w:rsid w:val="00FC67FF"/>
    <w:rsid w:val="00FC6A04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D10EC"/>
  <w15:chartTrackingRefBased/>
  <w15:docId w15:val="{3974E4CF-FE20-4803-94DD-01A599D8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1C13D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54A44"/>
    <w:pPr>
      <w:spacing w:line="240" w:lineRule="auto"/>
      <w:jc w:val="center"/>
    </w:pPr>
    <w:rPr>
      <w:b/>
      <w:sz w:val="28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97B96"/>
    <w:pPr>
      <w:spacing w:after="120"/>
      <w:jc w:val="both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ascii="Arial" w:eastAsia="Arial Unicode MS" w:hAnsi="Arial" w:cs="Arial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742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42595"/>
    <w:rPr>
      <w:rFonts w:ascii="Tahoma" w:hAnsi="Tahoma" w:cs="Tahoma"/>
      <w:sz w:val="16"/>
      <w:szCs w:val="16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AE613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L"/>
    </w:rPr>
  </w:style>
  <w:style w:type="paragraph" w:styleId="Prrafodelista">
    <w:name w:val="List Paragraph"/>
    <w:basedOn w:val="Normal"/>
    <w:uiPriority w:val="34"/>
    <w:qFormat/>
    <w:rsid w:val="00235118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235118"/>
    <w:rPr>
      <w:rFonts w:ascii="Verdana" w:hAnsi="Verdana"/>
      <w:lang w:val="en-US" w:eastAsia="en-US"/>
    </w:rPr>
  </w:style>
  <w:style w:type="table" w:styleId="Tablaconcuadrcula">
    <w:name w:val="Table Grid"/>
    <w:basedOn w:val="Tablanormal"/>
    <w:rsid w:val="00B74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AsignacionDeRo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F2A6-F1A6-4C68-AFFB-F595A914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AsignacionDeRoles.dot</Template>
  <TotalTime>2</TotalTime>
  <Pages>4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Asignación de Roles</vt:lpstr>
      <vt:lpstr>Asignación de Roles</vt:lpstr>
    </vt:vector>
  </TitlesOfParts>
  <Company>Proyecto Tutelkan</Company>
  <LinksUpToDate>false</LinksUpToDate>
  <CharactersWithSpaces>1584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_Toc231301615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_Toc231301614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_Toc231301613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_Toc231301612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_Toc231301611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_Toc231301610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_Toc231301609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_Toc231301608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_Toc231301607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_Toc231301606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_Toc231301605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Asignación de Roles</dc:title>
  <dc:subject/>
  <dc:creator>Pandemonium</dc:creator>
  <cp:keywords/>
  <cp:lastModifiedBy>Pandemonium</cp:lastModifiedBy>
  <cp:revision>3</cp:revision>
  <cp:lastPrinted>2000-06-13T23:33:00Z</cp:lastPrinted>
  <dcterms:created xsi:type="dcterms:W3CDTF">2016-09-24T02:32:00Z</dcterms:created>
  <dcterms:modified xsi:type="dcterms:W3CDTF">2016-09-24T15:21:00Z</dcterms:modified>
  <cp:category/>
</cp:coreProperties>
</file>