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E7" w:rsidRPr="00535C00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E766E7" w:rsidRPr="00CA034B" w:rsidRDefault="00E766E7" w:rsidP="00E766E7">
      <w:pPr>
        <w:rPr>
          <w:rFonts w:cs="Arial"/>
          <w:lang w:val="es-CL"/>
        </w:rPr>
      </w:pPr>
    </w:p>
    <w:p w:rsidR="00FC3578" w:rsidRPr="00CA034B" w:rsidRDefault="00FC3578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CA034B">
        <w:rPr>
          <w:rFonts w:ascii="Verdana" w:hAnsi="Verdana" w:cs="Arial"/>
          <w:sz w:val="32"/>
          <w:szCs w:val="32"/>
          <w:lang w:val="es-CL"/>
        </w:rPr>
        <w:t>Proyecto Escuela de Vuelo Escuadrilla Halcón</w:t>
      </w:r>
    </w:p>
    <w:p w:rsidR="007036AE" w:rsidRPr="00CA034B" w:rsidRDefault="00CA034B" w:rsidP="00E766E7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CA034B">
        <w:rPr>
          <w:rFonts w:ascii="Verdana" w:hAnsi="Verdana" w:cs="Arial"/>
          <w:sz w:val="32"/>
          <w:szCs w:val="32"/>
          <w:lang w:val="es-CL"/>
        </w:rPr>
        <w:t>Acta</w:t>
      </w:r>
      <w:r w:rsidR="00535C00" w:rsidRPr="00CA034B">
        <w:rPr>
          <w:rFonts w:ascii="Verdana" w:hAnsi="Verdana" w:cs="Arial"/>
          <w:sz w:val="32"/>
          <w:szCs w:val="32"/>
          <w:lang w:val="es-CL"/>
        </w:rPr>
        <w:t xml:space="preserve"> de Reunión</w:t>
      </w:r>
    </w:p>
    <w:p w:rsidR="007036AE" w:rsidRPr="00CA034B" w:rsidRDefault="00CA034B" w:rsidP="008D6111">
      <w:pPr>
        <w:pStyle w:val="Ttulo"/>
        <w:jc w:val="right"/>
        <w:rPr>
          <w:rFonts w:ascii="Verdana" w:hAnsi="Verdana" w:cs="Arial"/>
          <w:sz w:val="32"/>
          <w:szCs w:val="32"/>
          <w:lang w:val="es-CL"/>
        </w:rPr>
      </w:pPr>
      <w:r w:rsidRPr="00CA034B">
        <w:rPr>
          <w:rFonts w:ascii="Verdana" w:hAnsi="Verdana" w:cs="Arial"/>
          <w:sz w:val="32"/>
          <w:szCs w:val="32"/>
          <w:lang w:val="es-CL"/>
        </w:rPr>
        <w:t>Versión 1.</w:t>
      </w:r>
      <w:r>
        <w:rPr>
          <w:rFonts w:ascii="Verdana" w:hAnsi="Verdana" w:cs="Arial"/>
          <w:sz w:val="32"/>
          <w:szCs w:val="32"/>
          <w:lang w:val="es-CL"/>
        </w:rPr>
        <w:t>1</w:t>
      </w:r>
    </w:p>
    <w:p w:rsidR="007036AE" w:rsidRPr="00CA034B" w:rsidRDefault="00A379F4">
      <w:pPr>
        <w:pStyle w:val="Ttulo"/>
        <w:spacing w:after="120"/>
        <w:rPr>
          <w:rFonts w:ascii="Verdana" w:hAnsi="Verdana" w:cs="Arial"/>
          <w:sz w:val="28"/>
          <w:lang w:val="es-CL"/>
        </w:rPr>
      </w:pPr>
      <w:r w:rsidRPr="00CA034B">
        <w:rPr>
          <w:rFonts w:ascii="Verdana" w:hAnsi="Verdana" w:cs="Arial"/>
          <w:sz w:val="28"/>
          <w:lang w:val="es-CL"/>
        </w:rPr>
        <w:br w:type="page"/>
      </w:r>
      <w:r w:rsidR="007036AE" w:rsidRPr="00CA034B">
        <w:rPr>
          <w:rFonts w:ascii="Verdana" w:hAnsi="Verdana" w:cs="Arial"/>
          <w:sz w:val="28"/>
          <w:lang w:val="es-CL"/>
        </w:rPr>
        <w:lastRenderedPageBreak/>
        <w:t>Historia de Revisiones</w:t>
      </w:r>
    </w:p>
    <w:p w:rsidR="006A6F80" w:rsidRPr="00CA034B" w:rsidRDefault="006A6F80" w:rsidP="006A6F80">
      <w:pPr>
        <w:rPr>
          <w:rFonts w:cs="Arial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88"/>
        <w:gridCol w:w="1578"/>
        <w:gridCol w:w="2959"/>
        <w:gridCol w:w="2401"/>
      </w:tblGrid>
      <w:tr w:rsidR="007036AE" w:rsidRPr="00CA034B" w:rsidTr="00CA034B">
        <w:trPr>
          <w:trHeight w:val="412"/>
        </w:trPr>
        <w:tc>
          <w:tcPr>
            <w:tcW w:w="1157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Fecha</w:t>
            </w:r>
          </w:p>
        </w:tc>
        <w:tc>
          <w:tcPr>
            <w:tcW w:w="874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Versión</w:t>
            </w:r>
          </w:p>
        </w:tc>
        <w:tc>
          <w:tcPr>
            <w:tcW w:w="1639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Descripción</w:t>
            </w:r>
          </w:p>
        </w:tc>
        <w:tc>
          <w:tcPr>
            <w:tcW w:w="1330" w:type="pct"/>
          </w:tcPr>
          <w:p w:rsidR="007036AE" w:rsidRPr="00CA034B" w:rsidRDefault="007036AE">
            <w:pPr>
              <w:pStyle w:val="Tabletext"/>
              <w:jc w:val="center"/>
              <w:rPr>
                <w:rFonts w:cs="Arial"/>
                <w:b/>
                <w:lang w:val="es-CL"/>
              </w:rPr>
            </w:pPr>
            <w:r w:rsidRPr="00CA034B">
              <w:rPr>
                <w:rFonts w:cs="Arial"/>
                <w:b/>
                <w:lang w:val="es-CL"/>
              </w:rPr>
              <w:t>Autor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535C00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</w:rPr>
              <w:t>28-08-2016</w:t>
            </w:r>
          </w:p>
        </w:tc>
        <w:tc>
          <w:tcPr>
            <w:tcW w:w="874" w:type="pct"/>
          </w:tcPr>
          <w:p w:rsidR="007036AE" w:rsidRPr="00CA034B" w:rsidRDefault="00CA034B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1.</w:t>
            </w:r>
            <w:r w:rsidR="007036AE" w:rsidRPr="00CA034B">
              <w:rPr>
                <w:rFonts w:cs="Arial"/>
                <w:lang w:val="es-CL"/>
              </w:rPr>
              <w:t>0</w:t>
            </w:r>
          </w:p>
        </w:tc>
        <w:tc>
          <w:tcPr>
            <w:tcW w:w="1639" w:type="pct"/>
          </w:tcPr>
          <w:p w:rsidR="007036AE" w:rsidRPr="00CA034B" w:rsidRDefault="007036AE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Documento inicial</w:t>
            </w:r>
          </w:p>
        </w:tc>
        <w:tc>
          <w:tcPr>
            <w:tcW w:w="1330" w:type="pct"/>
          </w:tcPr>
          <w:p w:rsidR="007036AE" w:rsidRPr="00CA034B" w:rsidRDefault="00535C00">
            <w:pPr>
              <w:pStyle w:val="Tabletext"/>
              <w:rPr>
                <w:rFonts w:cs="Arial"/>
                <w:u w:val="single"/>
                <w:lang w:val="es-CL"/>
              </w:rPr>
            </w:pPr>
            <w:r w:rsidRPr="00CA034B">
              <w:rPr>
                <w:rFonts w:cs="Arial"/>
                <w:lang w:val="es-CL"/>
              </w:rPr>
              <w:t>Diego Silva A.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7E575A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</w:rPr>
              <w:t>30-08</w:t>
            </w:r>
            <w:r w:rsidR="00CA034B" w:rsidRPr="00CA034B">
              <w:rPr>
                <w:rFonts w:cs="Arial"/>
              </w:rPr>
              <w:t>-2016</w:t>
            </w:r>
          </w:p>
        </w:tc>
        <w:tc>
          <w:tcPr>
            <w:tcW w:w="874" w:type="pct"/>
          </w:tcPr>
          <w:p w:rsidR="007036AE" w:rsidRPr="00CA034B" w:rsidRDefault="00CA034B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1.1</w:t>
            </w:r>
          </w:p>
        </w:tc>
        <w:tc>
          <w:tcPr>
            <w:tcW w:w="1639" w:type="pct"/>
          </w:tcPr>
          <w:p w:rsidR="007036AE" w:rsidRPr="00CA034B" w:rsidRDefault="00CA034B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Desarrollo del documento</w:t>
            </w:r>
          </w:p>
        </w:tc>
        <w:tc>
          <w:tcPr>
            <w:tcW w:w="1330" w:type="pct"/>
          </w:tcPr>
          <w:p w:rsidR="007036AE" w:rsidRPr="00CA034B" w:rsidRDefault="00CA034B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Diego Silva A.</w:t>
            </w:r>
          </w:p>
        </w:tc>
      </w:tr>
      <w:tr w:rsidR="007E575A" w:rsidRPr="00CA034B" w:rsidTr="00CA034B">
        <w:tc>
          <w:tcPr>
            <w:tcW w:w="1157" w:type="pct"/>
          </w:tcPr>
          <w:p w:rsidR="007E575A" w:rsidRPr="00CA034B" w:rsidRDefault="007E575A" w:rsidP="007E575A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</w:rPr>
              <w:t>06-09</w:t>
            </w:r>
            <w:r w:rsidRPr="00CA034B">
              <w:rPr>
                <w:rFonts w:cs="Arial"/>
              </w:rPr>
              <w:t>-2016</w:t>
            </w:r>
          </w:p>
        </w:tc>
        <w:tc>
          <w:tcPr>
            <w:tcW w:w="874" w:type="pct"/>
          </w:tcPr>
          <w:p w:rsidR="007E575A" w:rsidRPr="00CA034B" w:rsidRDefault="007E575A" w:rsidP="007E575A">
            <w:pPr>
              <w:pStyle w:val="Tabletext"/>
              <w:rPr>
                <w:rFonts w:cs="Arial"/>
                <w:lang w:val="es-CL"/>
              </w:rPr>
            </w:pPr>
            <w:r>
              <w:rPr>
                <w:rFonts w:cs="Arial"/>
                <w:lang w:val="es-CL"/>
              </w:rPr>
              <w:t>1.</w:t>
            </w:r>
            <w:r>
              <w:rPr>
                <w:rFonts w:cs="Arial"/>
                <w:lang w:val="es-CL"/>
              </w:rPr>
              <w:t>2</w:t>
            </w:r>
          </w:p>
        </w:tc>
        <w:tc>
          <w:tcPr>
            <w:tcW w:w="1639" w:type="pct"/>
          </w:tcPr>
          <w:p w:rsidR="007E575A" w:rsidRPr="00CA034B" w:rsidRDefault="007E575A" w:rsidP="007E575A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Desarrollo del documento</w:t>
            </w:r>
          </w:p>
        </w:tc>
        <w:tc>
          <w:tcPr>
            <w:tcW w:w="1330" w:type="pct"/>
          </w:tcPr>
          <w:p w:rsidR="007E575A" w:rsidRPr="00CA034B" w:rsidRDefault="007E575A" w:rsidP="007E575A">
            <w:pPr>
              <w:pStyle w:val="Tabletext"/>
              <w:rPr>
                <w:rFonts w:cs="Arial"/>
                <w:lang w:val="es-CL"/>
              </w:rPr>
            </w:pPr>
            <w:r w:rsidRPr="00CA034B">
              <w:rPr>
                <w:rFonts w:cs="Arial"/>
                <w:lang w:val="es-CL"/>
              </w:rPr>
              <w:t>Diego Silva A.</w:t>
            </w:r>
          </w:p>
        </w:tc>
      </w:tr>
      <w:tr w:rsidR="007036AE" w:rsidRPr="00CA034B" w:rsidTr="00CA034B">
        <w:tc>
          <w:tcPr>
            <w:tcW w:w="1157" w:type="pct"/>
          </w:tcPr>
          <w:p w:rsidR="007036AE" w:rsidRPr="00CA034B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874" w:type="pct"/>
          </w:tcPr>
          <w:p w:rsidR="007036AE" w:rsidRPr="00CA034B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639" w:type="pct"/>
          </w:tcPr>
          <w:p w:rsidR="007036AE" w:rsidRPr="00CA034B" w:rsidRDefault="007036AE">
            <w:pPr>
              <w:pStyle w:val="Tabletext"/>
              <w:rPr>
                <w:rFonts w:cs="Arial"/>
                <w:lang w:val="es-CL"/>
              </w:rPr>
            </w:pPr>
          </w:p>
        </w:tc>
        <w:tc>
          <w:tcPr>
            <w:tcW w:w="1330" w:type="pct"/>
          </w:tcPr>
          <w:p w:rsidR="007036AE" w:rsidRPr="00CA034B" w:rsidRDefault="007036AE">
            <w:pPr>
              <w:pStyle w:val="Tabletext"/>
              <w:rPr>
                <w:rFonts w:cs="Arial"/>
                <w:lang w:val="es-CL"/>
              </w:rPr>
            </w:pPr>
          </w:p>
        </w:tc>
      </w:tr>
    </w:tbl>
    <w:p w:rsidR="007036AE" w:rsidRPr="00CA034B" w:rsidRDefault="007036AE">
      <w:pPr>
        <w:rPr>
          <w:rFonts w:cs="Arial"/>
          <w:lang w:val="es-CL"/>
        </w:rPr>
      </w:pPr>
    </w:p>
    <w:p w:rsidR="007036AE" w:rsidRPr="00CA034B" w:rsidRDefault="007036AE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49454A" w:rsidRPr="00CA034B" w:rsidRDefault="0049454A" w:rsidP="0049454A">
      <w:pPr>
        <w:rPr>
          <w:rFonts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rPr>
          <w:rFonts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7036AE" w:rsidRPr="00CA034B" w:rsidRDefault="007036AE">
      <w:pPr>
        <w:pStyle w:val="Ttulo"/>
        <w:jc w:val="left"/>
        <w:rPr>
          <w:rFonts w:ascii="Verdana" w:hAnsi="Verdana" w:cs="Arial"/>
          <w:lang w:val="es-CL"/>
        </w:rPr>
      </w:pPr>
    </w:p>
    <w:p w:rsidR="00535C00" w:rsidRPr="00CA034B" w:rsidRDefault="0049454A" w:rsidP="00CE5ACB">
      <w:pPr>
        <w:pStyle w:val="Ttulo"/>
        <w:rPr>
          <w:rFonts w:ascii="Verdana" w:hAnsi="Verdana" w:cs="Arial"/>
          <w:sz w:val="28"/>
          <w:szCs w:val="28"/>
        </w:rPr>
      </w:pPr>
      <w:r w:rsidRPr="00CA034B">
        <w:rPr>
          <w:rFonts w:ascii="Verdana" w:hAnsi="Verdana" w:cs="Arial"/>
          <w:sz w:val="28"/>
          <w:lang w:val="es-CL"/>
        </w:rPr>
        <w:br w:type="page"/>
      </w: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535C00" w:rsidRPr="006659C3" w:rsidTr="00535C0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31635B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lastRenderedPageBreak/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CA034B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 1.</w:t>
            </w:r>
            <w:r w:rsidR="00535C00" w:rsidRPr="006659C3">
              <w:rPr>
                <w:rFonts w:ascii="Verdana" w:hAnsi="Verdana"/>
                <w:sz w:val="18"/>
              </w:rPr>
              <w:t>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6659C3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58739E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23</w:t>
            </w:r>
            <w:r w:rsidR="00535C00" w:rsidRPr="006659C3">
              <w:rPr>
                <w:rFonts w:ascii="Verdana" w:hAnsi="Verdana"/>
                <w:sz w:val="18"/>
              </w:rPr>
              <w:t>-08-2016</w:t>
            </w:r>
          </w:p>
        </w:tc>
      </w:tr>
      <w:tr w:rsidR="00535C00" w:rsidRPr="006659C3" w:rsidTr="00535C0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31635B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1227C7" w:rsidP="001227C7">
            <w:pPr>
              <w:pStyle w:val="InfoBlue"/>
            </w:pPr>
            <w:r w:rsidRPr="006659C3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535C00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Sede Duoc UC Viña del Mar</w:t>
            </w:r>
          </w:p>
        </w:tc>
      </w:tr>
      <w:tr w:rsidR="00535C00" w:rsidRPr="006659C3" w:rsidTr="00535C0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31635B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14:45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5C00" w:rsidRPr="006659C3" w:rsidRDefault="00535C00" w:rsidP="00535C00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C00" w:rsidRPr="006659C3" w:rsidRDefault="00535C00" w:rsidP="00535C00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>15:30</w:t>
            </w:r>
          </w:p>
        </w:tc>
      </w:tr>
    </w:tbl>
    <w:p w:rsidR="00694A25" w:rsidRPr="006659C3" w:rsidRDefault="00694A25" w:rsidP="00535C00">
      <w:pPr>
        <w:pStyle w:val="Ttulo"/>
        <w:jc w:val="left"/>
        <w:rPr>
          <w:rFonts w:ascii="Verdana" w:hAnsi="Verdana" w:cs="Arial"/>
          <w:sz w:val="20"/>
        </w:rPr>
      </w:pPr>
    </w:p>
    <w:p w:rsidR="00535C00" w:rsidRPr="006659C3" w:rsidRDefault="00535C00" w:rsidP="00535C00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bookmarkStart w:id="0" w:name="_Toc460165699"/>
      <w:r w:rsidRPr="006659C3">
        <w:rPr>
          <w:rFonts w:ascii="Verdana" w:hAnsi="Verdana"/>
          <w:sz w:val="24"/>
          <w:szCs w:val="24"/>
        </w:rPr>
        <w:t>Participantes</w:t>
      </w:r>
      <w:bookmarkEnd w:id="0"/>
    </w:p>
    <w:p w:rsidR="00535C00" w:rsidRPr="006659C3" w:rsidRDefault="00535C00" w:rsidP="00535C00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BB4DB3" w:rsidRPr="006659C3" w:rsidTr="00BB4DB3">
        <w:trPr>
          <w:jc w:val="center"/>
        </w:trPr>
        <w:tc>
          <w:tcPr>
            <w:tcW w:w="2310" w:type="pct"/>
            <w:shd w:val="clear" w:color="auto" w:fill="D9D9D9"/>
          </w:tcPr>
          <w:p w:rsidR="00BB4DB3" w:rsidRPr="006659C3" w:rsidRDefault="00BB4DB3" w:rsidP="0031635B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BB4DB3" w:rsidRPr="006659C3" w:rsidRDefault="00BB4DB3" w:rsidP="0031635B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Asiste (Si/No)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535C00">
            <w:pPr>
              <w:rPr>
                <w:lang w:val="es-CL"/>
              </w:rPr>
            </w:pPr>
            <w:r w:rsidRPr="006659C3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BB4DB3" w:rsidRPr="006659C3" w:rsidTr="00BB4DB3">
        <w:trPr>
          <w:jc w:val="center"/>
        </w:trPr>
        <w:tc>
          <w:tcPr>
            <w:tcW w:w="2310" w:type="pct"/>
          </w:tcPr>
          <w:p w:rsidR="00BB4DB3" w:rsidRPr="006659C3" w:rsidRDefault="00BB4DB3" w:rsidP="001227C7">
            <w:pPr>
              <w:rPr>
                <w:lang w:val="es-CL"/>
              </w:rPr>
            </w:pPr>
            <w:r w:rsidRPr="006659C3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BB4DB3" w:rsidRPr="006659C3" w:rsidRDefault="00BB4DB3" w:rsidP="001227C7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</w:tbl>
    <w:p w:rsidR="00535C00" w:rsidRPr="006659C3" w:rsidRDefault="00535C00" w:rsidP="00535C00">
      <w:pPr>
        <w:rPr>
          <w:lang w:eastAsia="en-US"/>
        </w:rPr>
      </w:pPr>
    </w:p>
    <w:p w:rsidR="00CA034B" w:rsidRDefault="00CA034B" w:rsidP="00CA034B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6659C3" w:rsidRPr="006659C3" w:rsidRDefault="006659C3" w:rsidP="006659C3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CA034B" w:rsidRPr="006659C3" w:rsidTr="006659C3">
        <w:tc>
          <w:tcPr>
            <w:tcW w:w="1806" w:type="dxa"/>
            <w:shd w:val="clear" w:color="auto" w:fill="E7E6E6" w:themeFill="background2"/>
          </w:tcPr>
          <w:p w:rsidR="00CA034B" w:rsidRPr="006659C3" w:rsidRDefault="00CA034B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CA034B" w:rsidRPr="006659C3" w:rsidRDefault="006659C3" w:rsidP="006659C3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CA034B" w:rsidRPr="006659C3" w:rsidTr="00CA034B">
        <w:tc>
          <w:tcPr>
            <w:tcW w:w="1806" w:type="dxa"/>
          </w:tcPr>
          <w:p w:rsidR="00CA034B" w:rsidRPr="006659C3" w:rsidRDefault="006659C3" w:rsidP="006659C3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CA034B" w:rsidRPr="006659C3" w:rsidRDefault="00CA034B" w:rsidP="006659C3">
            <w:pPr>
              <w:jc w:val="center"/>
              <w:rPr>
                <w:lang w:eastAsia="en-US"/>
              </w:rPr>
            </w:pPr>
          </w:p>
        </w:tc>
        <w:tc>
          <w:tcPr>
            <w:tcW w:w="1806" w:type="dxa"/>
          </w:tcPr>
          <w:p w:rsidR="00CA034B" w:rsidRPr="006659C3" w:rsidRDefault="006659C3" w:rsidP="006659C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CA034B" w:rsidRPr="006659C3" w:rsidRDefault="006659C3" w:rsidP="006659C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CA034B" w:rsidRPr="006659C3" w:rsidRDefault="00CA034B" w:rsidP="006659C3">
            <w:pPr>
              <w:jc w:val="center"/>
              <w:rPr>
                <w:lang w:eastAsia="en-US"/>
              </w:rPr>
            </w:pPr>
          </w:p>
        </w:tc>
      </w:tr>
    </w:tbl>
    <w:p w:rsidR="00CA034B" w:rsidRPr="006659C3" w:rsidRDefault="00CA034B" w:rsidP="00CA034B">
      <w:pPr>
        <w:rPr>
          <w:lang w:eastAsia="en-US"/>
        </w:rPr>
      </w:pPr>
    </w:p>
    <w:p w:rsidR="001227C7" w:rsidRPr="006659C3" w:rsidRDefault="001227C7" w:rsidP="001227C7">
      <w:pPr>
        <w:pStyle w:val="Ttulo1"/>
        <w:numPr>
          <w:ilvl w:val="0"/>
          <w:numId w:val="32"/>
        </w:numPr>
        <w:rPr>
          <w:rFonts w:ascii="Verdana" w:hAnsi="Verdana"/>
          <w:sz w:val="24"/>
          <w:szCs w:val="24"/>
        </w:rPr>
      </w:pPr>
      <w:bookmarkStart w:id="1" w:name="_Toc460165700"/>
      <w:r w:rsidRPr="006659C3">
        <w:rPr>
          <w:rFonts w:ascii="Verdana" w:hAnsi="Verdana"/>
          <w:sz w:val="24"/>
          <w:szCs w:val="24"/>
        </w:rPr>
        <w:t>Temas</w:t>
      </w:r>
      <w:bookmarkEnd w:id="1"/>
    </w:p>
    <w:p w:rsidR="001227C7" w:rsidRPr="006659C3" w:rsidRDefault="001227C7" w:rsidP="001227C7">
      <w:pPr>
        <w:rPr>
          <w:lang w:eastAsia="en-US"/>
        </w:rPr>
      </w:pPr>
    </w:p>
    <w:p w:rsidR="00BB4DB3" w:rsidRPr="006659C3" w:rsidRDefault="00BB4DB3" w:rsidP="001227C7">
      <w:pPr>
        <w:rPr>
          <w:lang w:eastAsia="en-US"/>
        </w:rPr>
      </w:pPr>
      <w:r w:rsidRPr="006659C3">
        <w:rPr>
          <w:lang w:eastAsia="en-US"/>
        </w:rPr>
        <w:t>Se llevó acabo el 23 de agosto de 2016 en la sede de Duoc.</w:t>
      </w:r>
    </w:p>
    <w:p w:rsidR="00BB4DB3" w:rsidRPr="006659C3" w:rsidRDefault="00B13755" w:rsidP="00BB4DB3">
      <w:pPr>
        <w:rPr>
          <w:lang w:eastAsia="en-US"/>
        </w:rPr>
      </w:pPr>
      <w:r w:rsidRPr="006659C3">
        <w:rPr>
          <w:lang w:eastAsia="en-US"/>
        </w:rPr>
        <w:t>Se discutió</w:t>
      </w:r>
      <w:r w:rsidR="00BB4DB3" w:rsidRPr="006659C3">
        <w:rPr>
          <w:lang w:eastAsia="en-US"/>
        </w:rPr>
        <w:t>:</w:t>
      </w:r>
    </w:p>
    <w:p w:rsidR="00CA034B" w:rsidRPr="006659C3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6659C3">
        <w:rPr>
          <w:lang w:eastAsia="en-US"/>
        </w:rPr>
        <w:t>Definición y alcances del proyecto</w:t>
      </w:r>
    </w:p>
    <w:p w:rsidR="00CA034B" w:rsidRPr="006659C3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6659C3">
        <w:rPr>
          <w:lang w:eastAsia="en-US"/>
        </w:rPr>
        <w:t>Objetivos del proyecto</w:t>
      </w:r>
    </w:p>
    <w:p w:rsidR="00CA034B" w:rsidRPr="006659C3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6659C3">
        <w:rPr>
          <w:lang w:eastAsia="en-US"/>
        </w:rPr>
        <w:t>Determinar los requerimientos del proyecto</w:t>
      </w:r>
    </w:p>
    <w:p w:rsidR="00CA034B" w:rsidRPr="006659C3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6659C3">
        <w:rPr>
          <w:lang w:eastAsia="en-US"/>
        </w:rPr>
        <w:t>Recursos necesarios</w:t>
      </w:r>
    </w:p>
    <w:p w:rsidR="006659C3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6659C3">
        <w:rPr>
          <w:lang w:eastAsia="en-US"/>
        </w:rPr>
        <w:t>Planificaciones de las actividades involucradas y responsables en el proyecto</w:t>
      </w:r>
    </w:p>
    <w:p w:rsidR="006659C3" w:rsidRDefault="006659C3" w:rsidP="006659C3">
      <w:pPr>
        <w:rPr>
          <w:lang w:eastAsia="en-US"/>
        </w:rPr>
      </w:pPr>
    </w:p>
    <w:p w:rsidR="006659C3" w:rsidRDefault="00314A9F" w:rsidP="006659C3">
      <w:pPr>
        <w:rPr>
          <w:lang w:eastAsia="en-US"/>
        </w:rPr>
      </w:pPr>
      <w:r>
        <w:rPr>
          <w:lang w:eastAsia="en-US"/>
        </w:rPr>
        <w:t>Observaciones</w:t>
      </w:r>
      <w:r w:rsidR="006659C3">
        <w:rPr>
          <w:lang w:eastAsia="en-US"/>
        </w:rPr>
        <w:t>:</w:t>
      </w:r>
    </w:p>
    <w:p w:rsidR="007E575A" w:rsidRDefault="006659C3" w:rsidP="006659C3">
      <w:pPr>
        <w:rPr>
          <w:lang w:eastAsia="en-US"/>
        </w:rPr>
      </w:pPr>
      <w:r>
        <w:rPr>
          <w:lang w:eastAsia="en-US"/>
        </w:rPr>
        <w:t>En la reunión se definieron los objetivos y los alcances del proyecto</w:t>
      </w:r>
      <w:r w:rsidR="00314A9F">
        <w:rPr>
          <w:lang w:eastAsia="en-US"/>
        </w:rPr>
        <w:t>. Se estimaron los recursos necesarios para el desarrollo. Se definieron las primeras actividades y se designaron los responsables.</w:t>
      </w:r>
    </w:p>
    <w:p w:rsidR="007E575A" w:rsidRDefault="007E575A">
      <w:pPr>
        <w:rPr>
          <w:lang w:eastAsia="en-US"/>
        </w:rPr>
      </w:pPr>
      <w:r>
        <w:rPr>
          <w:lang w:eastAsia="en-US"/>
        </w:rPr>
        <w:br w:type="page"/>
      </w:r>
    </w:p>
    <w:p w:rsidR="007E575A" w:rsidRDefault="007E575A" w:rsidP="006659C3">
      <w:pPr>
        <w:rPr>
          <w:lang w:eastAsia="en-US"/>
        </w:rPr>
      </w:pP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7E575A" w:rsidRPr="006659C3" w:rsidTr="004B683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575A" w:rsidRPr="006659C3" w:rsidRDefault="007E575A" w:rsidP="004B6838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75A" w:rsidRPr="006659C3" w:rsidRDefault="007E575A" w:rsidP="004B683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 1.</w:t>
            </w:r>
            <w:r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575A" w:rsidRPr="006659C3" w:rsidRDefault="007E575A" w:rsidP="004B683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6659C3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75A" w:rsidRPr="006659C3" w:rsidRDefault="007E575A" w:rsidP="004B683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30</w:t>
            </w:r>
            <w:r w:rsidRPr="006659C3">
              <w:rPr>
                <w:rFonts w:ascii="Verdana" w:hAnsi="Verdana"/>
                <w:sz w:val="18"/>
              </w:rPr>
              <w:t>-08-2016</w:t>
            </w:r>
          </w:p>
        </w:tc>
      </w:tr>
      <w:tr w:rsidR="007E575A" w:rsidRPr="006659C3" w:rsidTr="004B683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575A" w:rsidRPr="006659C3" w:rsidRDefault="007E575A" w:rsidP="004B6838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75A" w:rsidRPr="006659C3" w:rsidRDefault="007E575A" w:rsidP="004B6838">
            <w:pPr>
              <w:pStyle w:val="InfoBlue"/>
            </w:pPr>
            <w:r w:rsidRPr="006659C3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575A" w:rsidRPr="006659C3" w:rsidRDefault="007E575A" w:rsidP="004B6838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75A" w:rsidRPr="006659C3" w:rsidRDefault="007E575A" w:rsidP="004B683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 w:rsidRPr="006659C3">
              <w:rPr>
                <w:rFonts w:ascii="Verdana" w:hAnsi="Verdana"/>
                <w:sz w:val="18"/>
              </w:rPr>
              <w:t xml:space="preserve">Sede </w:t>
            </w:r>
            <w:proofErr w:type="spellStart"/>
            <w:r w:rsidRPr="006659C3">
              <w:rPr>
                <w:rFonts w:ascii="Verdana" w:hAnsi="Verdana"/>
                <w:sz w:val="18"/>
              </w:rPr>
              <w:t>Duoc</w:t>
            </w:r>
            <w:proofErr w:type="spellEnd"/>
            <w:r w:rsidRPr="006659C3">
              <w:rPr>
                <w:rFonts w:ascii="Verdana" w:hAnsi="Verdana"/>
                <w:sz w:val="18"/>
              </w:rPr>
              <w:t xml:space="preserve"> UC Viña del Mar</w:t>
            </w:r>
          </w:p>
        </w:tc>
      </w:tr>
      <w:tr w:rsidR="007E575A" w:rsidRPr="006659C3" w:rsidTr="004B683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575A" w:rsidRPr="006659C3" w:rsidRDefault="007E575A" w:rsidP="004B6838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75A" w:rsidRPr="006659C3" w:rsidRDefault="007E575A" w:rsidP="004B683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19:00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575A" w:rsidRPr="006659C3" w:rsidRDefault="007E575A" w:rsidP="004B6838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6659C3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75A" w:rsidRPr="006659C3" w:rsidRDefault="007E575A" w:rsidP="004B6838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</w:t>
            </w:r>
            <w:r w:rsidRPr="006659C3">
              <w:rPr>
                <w:rFonts w:ascii="Verdana" w:hAnsi="Verdana"/>
                <w:sz w:val="18"/>
              </w:rPr>
              <w:t>:30</w:t>
            </w:r>
          </w:p>
        </w:tc>
      </w:tr>
    </w:tbl>
    <w:p w:rsidR="007E575A" w:rsidRPr="006659C3" w:rsidRDefault="007E575A" w:rsidP="007E575A">
      <w:pPr>
        <w:pStyle w:val="Ttulo"/>
        <w:jc w:val="left"/>
        <w:rPr>
          <w:rFonts w:ascii="Verdana" w:hAnsi="Verdana" w:cs="Arial"/>
          <w:sz w:val="20"/>
        </w:rPr>
      </w:pPr>
    </w:p>
    <w:p w:rsidR="007E575A" w:rsidRPr="006659C3" w:rsidRDefault="007E575A" w:rsidP="007E575A">
      <w:pPr>
        <w:pStyle w:val="Ttulo1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Participantes</w:t>
      </w:r>
    </w:p>
    <w:p w:rsidR="007E575A" w:rsidRPr="006659C3" w:rsidRDefault="007E575A" w:rsidP="007E575A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7E575A" w:rsidRPr="006659C3" w:rsidTr="004B6838">
        <w:trPr>
          <w:jc w:val="center"/>
        </w:trPr>
        <w:tc>
          <w:tcPr>
            <w:tcW w:w="2310" w:type="pct"/>
            <w:shd w:val="clear" w:color="auto" w:fill="D9D9D9"/>
          </w:tcPr>
          <w:p w:rsidR="007E575A" w:rsidRPr="006659C3" w:rsidRDefault="007E575A" w:rsidP="004B6838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7E575A" w:rsidRPr="006659C3" w:rsidRDefault="007E575A" w:rsidP="004B6838">
            <w:pPr>
              <w:jc w:val="center"/>
              <w:rPr>
                <w:b/>
                <w:bCs/>
              </w:rPr>
            </w:pPr>
            <w:r w:rsidRPr="006659C3">
              <w:rPr>
                <w:b/>
                <w:bCs/>
              </w:rPr>
              <w:t>Asiste (Si/No)</w:t>
            </w:r>
          </w:p>
        </w:tc>
      </w:tr>
      <w:tr w:rsidR="007E575A" w:rsidRPr="006659C3" w:rsidTr="004B6838">
        <w:trPr>
          <w:jc w:val="center"/>
        </w:trPr>
        <w:tc>
          <w:tcPr>
            <w:tcW w:w="2310" w:type="pct"/>
          </w:tcPr>
          <w:p w:rsidR="007E575A" w:rsidRPr="006659C3" w:rsidRDefault="007E575A" w:rsidP="004B6838">
            <w:pPr>
              <w:rPr>
                <w:lang w:val="es-CL"/>
              </w:rPr>
            </w:pPr>
            <w:r w:rsidRPr="006659C3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7E575A" w:rsidRPr="006659C3" w:rsidRDefault="007E575A" w:rsidP="004B683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7E575A" w:rsidRPr="006659C3" w:rsidTr="004B6838">
        <w:trPr>
          <w:jc w:val="center"/>
        </w:trPr>
        <w:tc>
          <w:tcPr>
            <w:tcW w:w="2310" w:type="pct"/>
          </w:tcPr>
          <w:p w:rsidR="007E575A" w:rsidRPr="006659C3" w:rsidRDefault="007E575A" w:rsidP="004B6838">
            <w:pPr>
              <w:rPr>
                <w:lang w:val="es-CL"/>
              </w:rPr>
            </w:pPr>
            <w:r w:rsidRPr="006659C3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7E575A" w:rsidRPr="006659C3" w:rsidRDefault="007E575A" w:rsidP="004B6838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7E575A" w:rsidRPr="006659C3" w:rsidTr="004B6838">
        <w:trPr>
          <w:jc w:val="center"/>
        </w:trPr>
        <w:tc>
          <w:tcPr>
            <w:tcW w:w="2310" w:type="pct"/>
          </w:tcPr>
          <w:p w:rsidR="007E575A" w:rsidRPr="006659C3" w:rsidRDefault="007E575A" w:rsidP="004B6838">
            <w:pPr>
              <w:rPr>
                <w:lang w:val="es-CL"/>
              </w:rPr>
            </w:pPr>
            <w:r w:rsidRPr="006659C3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7E575A" w:rsidRPr="006659C3" w:rsidRDefault="007E575A" w:rsidP="004B6838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7E575A" w:rsidRPr="006659C3" w:rsidTr="004B6838">
        <w:trPr>
          <w:jc w:val="center"/>
        </w:trPr>
        <w:tc>
          <w:tcPr>
            <w:tcW w:w="2310" w:type="pct"/>
          </w:tcPr>
          <w:p w:rsidR="007E575A" w:rsidRPr="006659C3" w:rsidRDefault="007E575A" w:rsidP="004B6838">
            <w:pPr>
              <w:rPr>
                <w:lang w:val="es-CL"/>
              </w:rPr>
            </w:pPr>
            <w:r w:rsidRPr="006659C3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7E575A" w:rsidRPr="006659C3" w:rsidRDefault="007E575A" w:rsidP="004B6838">
            <w:pPr>
              <w:jc w:val="center"/>
              <w:rPr>
                <w:lang w:val="es-CL"/>
              </w:rPr>
            </w:pPr>
            <w:r w:rsidRPr="006659C3">
              <w:rPr>
                <w:lang w:val="es-CL"/>
              </w:rPr>
              <w:t>Si</w:t>
            </w:r>
          </w:p>
        </w:tc>
      </w:tr>
      <w:tr w:rsidR="007E575A" w:rsidRPr="006659C3" w:rsidTr="004B6838">
        <w:trPr>
          <w:jc w:val="center"/>
        </w:trPr>
        <w:tc>
          <w:tcPr>
            <w:tcW w:w="2310" w:type="pct"/>
          </w:tcPr>
          <w:p w:rsidR="007E575A" w:rsidRPr="006659C3" w:rsidRDefault="007E575A" w:rsidP="004B6838">
            <w:pPr>
              <w:rPr>
                <w:lang w:val="es-CL"/>
              </w:rPr>
            </w:pPr>
            <w:r w:rsidRPr="006659C3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7E575A" w:rsidRPr="006659C3" w:rsidRDefault="007E575A" w:rsidP="004B6838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</w:t>
            </w:r>
          </w:p>
        </w:tc>
      </w:tr>
    </w:tbl>
    <w:p w:rsidR="007E575A" w:rsidRPr="006659C3" w:rsidRDefault="007E575A" w:rsidP="007E575A">
      <w:pPr>
        <w:rPr>
          <w:lang w:eastAsia="en-US"/>
        </w:rPr>
      </w:pPr>
    </w:p>
    <w:p w:rsidR="007E575A" w:rsidRDefault="007E575A" w:rsidP="007E575A">
      <w:pPr>
        <w:pStyle w:val="Ttulo1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7E575A" w:rsidRPr="006659C3" w:rsidRDefault="007E575A" w:rsidP="007E575A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7E575A" w:rsidRPr="006659C3" w:rsidTr="004B6838">
        <w:tc>
          <w:tcPr>
            <w:tcW w:w="1806" w:type="dxa"/>
            <w:shd w:val="clear" w:color="auto" w:fill="E7E6E6" w:themeFill="background2"/>
          </w:tcPr>
          <w:p w:rsidR="007E575A" w:rsidRPr="006659C3" w:rsidRDefault="007E575A" w:rsidP="004B683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7E575A" w:rsidRPr="006659C3" w:rsidRDefault="007E575A" w:rsidP="004B683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7E575A" w:rsidRPr="006659C3" w:rsidRDefault="007E575A" w:rsidP="004B683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7E575A" w:rsidRPr="006659C3" w:rsidRDefault="007E575A" w:rsidP="004B683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7E575A" w:rsidRPr="006659C3" w:rsidRDefault="007E575A" w:rsidP="004B683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7E575A" w:rsidRPr="006659C3" w:rsidTr="004B6838">
        <w:tc>
          <w:tcPr>
            <w:tcW w:w="1806" w:type="dxa"/>
          </w:tcPr>
          <w:p w:rsidR="007E575A" w:rsidRPr="006659C3" w:rsidRDefault="007E575A" w:rsidP="004B6838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7E575A" w:rsidRPr="006659C3" w:rsidRDefault="007E575A" w:rsidP="004B683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7E575A" w:rsidRPr="006659C3" w:rsidRDefault="007E575A" w:rsidP="004B683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7E575A" w:rsidRPr="006659C3" w:rsidRDefault="007E575A" w:rsidP="004B6838">
            <w:pPr>
              <w:jc w:val="center"/>
              <w:rPr>
                <w:lang w:eastAsia="en-US"/>
              </w:rPr>
            </w:pPr>
          </w:p>
        </w:tc>
        <w:tc>
          <w:tcPr>
            <w:tcW w:w="1807" w:type="dxa"/>
          </w:tcPr>
          <w:p w:rsidR="007E575A" w:rsidRPr="006659C3" w:rsidRDefault="007E575A" w:rsidP="004B6838">
            <w:pPr>
              <w:jc w:val="center"/>
              <w:rPr>
                <w:lang w:eastAsia="en-US"/>
              </w:rPr>
            </w:pPr>
          </w:p>
        </w:tc>
      </w:tr>
    </w:tbl>
    <w:p w:rsidR="007E575A" w:rsidRPr="006659C3" w:rsidRDefault="007E575A" w:rsidP="007E575A">
      <w:pPr>
        <w:rPr>
          <w:lang w:eastAsia="en-US"/>
        </w:rPr>
      </w:pPr>
    </w:p>
    <w:p w:rsidR="007E575A" w:rsidRPr="006659C3" w:rsidRDefault="007E575A" w:rsidP="007E575A">
      <w:pPr>
        <w:pStyle w:val="Ttulo1"/>
        <w:numPr>
          <w:ilvl w:val="0"/>
          <w:numId w:val="37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Temas</w:t>
      </w:r>
    </w:p>
    <w:p w:rsidR="007E575A" w:rsidRPr="006659C3" w:rsidRDefault="007E575A" w:rsidP="007E575A">
      <w:pPr>
        <w:rPr>
          <w:lang w:eastAsia="en-US"/>
        </w:rPr>
      </w:pPr>
    </w:p>
    <w:p w:rsidR="007E575A" w:rsidRPr="007E575A" w:rsidRDefault="007E575A" w:rsidP="007E575A">
      <w:pPr>
        <w:rPr>
          <w:lang w:eastAsia="en-US"/>
        </w:rPr>
      </w:pPr>
      <w:r>
        <w:rPr>
          <w:lang w:eastAsia="en-US"/>
        </w:rPr>
        <w:t>Se llevó acabo el 30</w:t>
      </w:r>
      <w:r w:rsidRPr="006659C3">
        <w:rPr>
          <w:lang w:eastAsia="en-US"/>
        </w:rPr>
        <w:t xml:space="preserve"> de agosto de 2016 en </w:t>
      </w:r>
      <w:r>
        <w:rPr>
          <w:lang w:eastAsia="en-US"/>
        </w:rPr>
        <w:t>Skype.</w:t>
      </w:r>
    </w:p>
    <w:p w:rsidR="007E575A" w:rsidRPr="006659C3" w:rsidRDefault="007E575A" w:rsidP="007E575A">
      <w:pPr>
        <w:rPr>
          <w:lang w:eastAsia="en-US"/>
        </w:rPr>
      </w:pPr>
      <w:r w:rsidRPr="006659C3">
        <w:rPr>
          <w:lang w:eastAsia="en-US"/>
        </w:rPr>
        <w:t>Se discutió:</w:t>
      </w:r>
    </w:p>
    <w:p w:rsidR="007E575A" w:rsidRDefault="007E575A" w:rsidP="007E575A">
      <w:pPr>
        <w:pStyle w:val="Prrafode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Se discutieron las ambigüedades.</w:t>
      </w:r>
    </w:p>
    <w:p w:rsidR="007E575A" w:rsidRDefault="007E575A" w:rsidP="007E575A">
      <w:pPr>
        <w:pStyle w:val="Prrafode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Se resolvieron dudas acerca del caso.</w:t>
      </w:r>
    </w:p>
    <w:p w:rsidR="007E575A" w:rsidRDefault="007E575A" w:rsidP="007E575A">
      <w:pPr>
        <w:pStyle w:val="Prrafodelista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Se vieron los avances de los entregables</w:t>
      </w:r>
    </w:p>
    <w:p w:rsidR="007E575A" w:rsidRDefault="007E575A" w:rsidP="007E575A">
      <w:pPr>
        <w:pStyle w:val="Prrafodelista"/>
        <w:rPr>
          <w:lang w:eastAsia="en-US"/>
        </w:rPr>
      </w:pPr>
      <w:bookmarkStart w:id="2" w:name="_GoBack"/>
      <w:bookmarkEnd w:id="2"/>
    </w:p>
    <w:p w:rsidR="007E575A" w:rsidRDefault="007E575A" w:rsidP="007E575A">
      <w:pPr>
        <w:rPr>
          <w:lang w:eastAsia="en-US"/>
        </w:rPr>
      </w:pPr>
      <w:r>
        <w:rPr>
          <w:lang w:eastAsia="en-US"/>
        </w:rPr>
        <w:t>Observaciones:</w:t>
      </w:r>
    </w:p>
    <w:p w:rsidR="007E575A" w:rsidRDefault="007E575A">
      <w:pPr>
        <w:rPr>
          <w:lang w:eastAsia="en-US"/>
        </w:rPr>
      </w:pPr>
      <w:r>
        <w:rPr>
          <w:lang w:eastAsia="en-US"/>
        </w:rPr>
        <w:t xml:space="preserve">Esta reunión se realizó vía Skype, en la cual </w:t>
      </w:r>
      <w:r w:rsidRPr="007E575A">
        <w:rPr>
          <w:lang w:eastAsia="en-US"/>
        </w:rPr>
        <w:t>se discutieron todas las dudas e ambigüedades del proyect</w:t>
      </w:r>
      <w:r>
        <w:rPr>
          <w:lang w:eastAsia="en-US"/>
        </w:rPr>
        <w:t>o entre los miembros del equipo.</w:t>
      </w:r>
      <w:r>
        <w:rPr>
          <w:lang w:eastAsia="en-US"/>
        </w:rPr>
        <w:br w:type="page"/>
      </w:r>
    </w:p>
    <w:p w:rsidR="00CA034B" w:rsidRDefault="00CA034B" w:rsidP="006659C3">
      <w:pPr>
        <w:rPr>
          <w:lang w:eastAsia="en-US"/>
        </w:rPr>
      </w:pPr>
    </w:p>
    <w:tbl>
      <w:tblPr>
        <w:tblW w:w="92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2722"/>
        <w:gridCol w:w="1757"/>
        <w:gridCol w:w="3282"/>
      </w:tblGrid>
      <w:tr w:rsidR="00CA034B" w:rsidRPr="00CA034B" w:rsidTr="00160BF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034B" w:rsidRPr="00CA034B" w:rsidRDefault="00CA034B" w:rsidP="00160BF8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CA034B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Versión: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34B" w:rsidRPr="00CA034B" w:rsidRDefault="00CA034B" w:rsidP="00160BF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b w:val="0"/>
                <w:sz w:val="18"/>
              </w:rPr>
            </w:pPr>
            <w:r w:rsidRPr="00CA034B">
              <w:rPr>
                <w:rFonts w:ascii="Verdana" w:hAnsi="Verdana"/>
                <w:b w:val="0"/>
                <w:sz w:val="18"/>
              </w:rPr>
              <w:t xml:space="preserve"> 1.</w:t>
            </w:r>
            <w:r w:rsidR="007E575A">
              <w:rPr>
                <w:rFonts w:ascii="Verdana" w:hAnsi="Verdana"/>
                <w:b w:val="0"/>
                <w:sz w:val="18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034B" w:rsidRPr="00CA034B" w:rsidRDefault="00CA034B" w:rsidP="00160BF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iCs/>
                <w:sz w:val="18"/>
              </w:rPr>
            </w:pPr>
            <w:r w:rsidRPr="00CA034B">
              <w:rPr>
                <w:rFonts w:ascii="Verdana" w:hAnsi="Verdana"/>
                <w:iCs/>
                <w:sz w:val="18"/>
              </w:rPr>
              <w:t>Fecha: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34B" w:rsidRPr="00CA034B" w:rsidRDefault="00CA034B" w:rsidP="00160BF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b w:val="0"/>
                <w:sz w:val="18"/>
              </w:rPr>
            </w:pPr>
            <w:r w:rsidRPr="00CA034B">
              <w:rPr>
                <w:rFonts w:ascii="Verdana" w:hAnsi="Verdana"/>
                <w:b w:val="0"/>
                <w:sz w:val="18"/>
              </w:rPr>
              <w:t>06-09-2016</w:t>
            </w:r>
          </w:p>
        </w:tc>
      </w:tr>
      <w:tr w:rsidR="00CA034B" w:rsidRPr="00CA034B" w:rsidTr="00160BF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034B" w:rsidRPr="00CA034B" w:rsidRDefault="00CA034B" w:rsidP="00160BF8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CA034B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Descripción: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34B" w:rsidRPr="00CA034B" w:rsidRDefault="00CA034B" w:rsidP="00160BF8">
            <w:pPr>
              <w:pStyle w:val="InfoBlue"/>
            </w:pPr>
            <w:r w:rsidRPr="00CA034B">
              <w:t>Reunión del equipo del proyecto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034B" w:rsidRPr="00CA034B" w:rsidRDefault="00CA034B" w:rsidP="00160BF8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CA034B">
              <w:rPr>
                <w:rFonts w:ascii="Verdana" w:hAnsi="Verdana"/>
                <w:b/>
                <w:i w:val="0"/>
                <w:sz w:val="18"/>
                <w:lang w:val="es-CL"/>
              </w:rPr>
              <w:t>Lugar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34B" w:rsidRPr="00CA034B" w:rsidRDefault="00CA034B" w:rsidP="00160BF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b w:val="0"/>
                <w:sz w:val="18"/>
              </w:rPr>
            </w:pPr>
            <w:r w:rsidRPr="00CA034B">
              <w:rPr>
                <w:rFonts w:ascii="Verdana" w:hAnsi="Verdana"/>
                <w:b w:val="0"/>
                <w:sz w:val="18"/>
              </w:rPr>
              <w:t>Sede Duoc UC Viña del Mar</w:t>
            </w:r>
          </w:p>
        </w:tc>
      </w:tr>
      <w:tr w:rsidR="00CA034B" w:rsidRPr="00CA034B" w:rsidTr="00160BF8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034B" w:rsidRPr="00CA034B" w:rsidRDefault="00CA034B" w:rsidP="00160BF8">
            <w:pPr>
              <w:pStyle w:val="Subttulo"/>
              <w:numPr>
                <w:ilvl w:val="0"/>
                <w:numId w:val="0"/>
              </w:numPr>
              <w:jc w:val="right"/>
              <w:rPr>
                <w:rFonts w:ascii="Verdana" w:hAnsi="Verdana"/>
                <w:b/>
                <w:bCs/>
                <w:i w:val="0"/>
                <w:sz w:val="18"/>
                <w:lang w:val="es-CL"/>
              </w:rPr>
            </w:pPr>
            <w:r w:rsidRPr="00CA034B">
              <w:rPr>
                <w:rFonts w:ascii="Verdana" w:hAnsi="Verdana"/>
                <w:b/>
                <w:bCs/>
                <w:i w:val="0"/>
                <w:sz w:val="18"/>
                <w:lang w:val="es-CL"/>
              </w:rPr>
              <w:t>Hora inicio: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34B" w:rsidRPr="00CA034B" w:rsidRDefault="00CA034B" w:rsidP="00160BF8">
            <w:pPr>
              <w:pStyle w:val="Ttulo"/>
              <w:widowControl w:val="0"/>
              <w:numPr>
                <w:ilvl w:val="5"/>
                <w:numId w:val="31"/>
              </w:numPr>
              <w:jc w:val="right"/>
              <w:rPr>
                <w:rFonts w:ascii="Verdana" w:hAnsi="Verdana"/>
                <w:b w:val="0"/>
                <w:sz w:val="18"/>
              </w:rPr>
            </w:pPr>
            <w:r w:rsidRPr="00CA034B">
              <w:rPr>
                <w:rFonts w:ascii="Verdana" w:hAnsi="Verdana"/>
                <w:b w:val="0"/>
                <w:sz w:val="18"/>
              </w:rPr>
              <w:t>13:30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034B" w:rsidRPr="00CA034B" w:rsidRDefault="00CA034B" w:rsidP="00160BF8">
            <w:pPr>
              <w:pStyle w:val="Subttulo"/>
              <w:numPr>
                <w:ilvl w:val="5"/>
                <w:numId w:val="31"/>
              </w:numPr>
              <w:jc w:val="right"/>
              <w:rPr>
                <w:rFonts w:ascii="Verdana" w:hAnsi="Verdana"/>
                <w:b/>
                <w:i w:val="0"/>
                <w:sz w:val="18"/>
                <w:lang w:val="es-CL"/>
              </w:rPr>
            </w:pPr>
            <w:r w:rsidRPr="00CA034B">
              <w:rPr>
                <w:rFonts w:ascii="Verdana" w:hAnsi="Verdana"/>
                <w:b/>
                <w:i w:val="0"/>
                <w:sz w:val="18"/>
                <w:lang w:val="es-CL"/>
              </w:rPr>
              <w:t>Hora termino: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34B" w:rsidRPr="00CA034B" w:rsidRDefault="00CA034B" w:rsidP="00160BF8">
            <w:pPr>
              <w:pStyle w:val="Ttulo"/>
              <w:widowControl w:val="0"/>
              <w:numPr>
                <w:ilvl w:val="7"/>
                <w:numId w:val="31"/>
              </w:numPr>
              <w:jc w:val="right"/>
              <w:rPr>
                <w:rFonts w:ascii="Verdana" w:hAnsi="Verdana"/>
                <w:b w:val="0"/>
                <w:sz w:val="18"/>
              </w:rPr>
            </w:pPr>
            <w:r w:rsidRPr="00CA034B">
              <w:rPr>
                <w:rFonts w:ascii="Verdana" w:hAnsi="Verdana"/>
                <w:b w:val="0"/>
                <w:sz w:val="18"/>
              </w:rPr>
              <w:t>15:30</w:t>
            </w:r>
          </w:p>
        </w:tc>
      </w:tr>
    </w:tbl>
    <w:p w:rsidR="00BB4DB3" w:rsidRPr="00CA034B" w:rsidRDefault="00BB4DB3" w:rsidP="00BB4DB3">
      <w:pPr>
        <w:rPr>
          <w:lang w:eastAsia="en-US"/>
        </w:rPr>
      </w:pPr>
    </w:p>
    <w:p w:rsidR="001227C7" w:rsidRPr="00CA034B" w:rsidRDefault="001227C7" w:rsidP="001227C7">
      <w:pPr>
        <w:rPr>
          <w:lang w:eastAsia="en-US"/>
        </w:rPr>
      </w:pPr>
    </w:p>
    <w:p w:rsidR="00CA034B" w:rsidRPr="00CA034B" w:rsidRDefault="00CA034B" w:rsidP="00CA034B">
      <w:pPr>
        <w:pStyle w:val="Ttulo1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CA034B">
        <w:rPr>
          <w:rFonts w:ascii="Verdana" w:hAnsi="Verdana"/>
          <w:sz w:val="24"/>
          <w:szCs w:val="24"/>
        </w:rPr>
        <w:t>Participantes</w:t>
      </w:r>
    </w:p>
    <w:p w:rsidR="00CA034B" w:rsidRPr="00CA034B" w:rsidRDefault="00CA034B" w:rsidP="00CA034B">
      <w:pPr>
        <w:rPr>
          <w:lang w:eastAsia="en-US"/>
        </w:rPr>
      </w:pPr>
    </w:p>
    <w:tbl>
      <w:tblPr>
        <w:tblW w:w="16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646"/>
      </w:tblGrid>
      <w:tr w:rsidR="00CA034B" w:rsidRPr="00CA034B" w:rsidTr="00160BF8">
        <w:trPr>
          <w:jc w:val="center"/>
        </w:trPr>
        <w:tc>
          <w:tcPr>
            <w:tcW w:w="2310" w:type="pct"/>
            <w:shd w:val="clear" w:color="auto" w:fill="D9D9D9"/>
          </w:tcPr>
          <w:p w:rsidR="00CA034B" w:rsidRPr="00CA034B" w:rsidRDefault="00CA034B" w:rsidP="00160BF8">
            <w:pPr>
              <w:jc w:val="center"/>
              <w:rPr>
                <w:b/>
                <w:bCs/>
              </w:rPr>
            </w:pPr>
            <w:r w:rsidRPr="00CA034B">
              <w:rPr>
                <w:b/>
                <w:bCs/>
              </w:rPr>
              <w:t>Invitado</w:t>
            </w:r>
          </w:p>
        </w:tc>
        <w:tc>
          <w:tcPr>
            <w:tcW w:w="2690" w:type="pct"/>
            <w:shd w:val="clear" w:color="auto" w:fill="D9D9D9"/>
          </w:tcPr>
          <w:p w:rsidR="00CA034B" w:rsidRPr="00CA034B" w:rsidRDefault="00CA034B" w:rsidP="00160BF8">
            <w:pPr>
              <w:jc w:val="center"/>
              <w:rPr>
                <w:b/>
                <w:bCs/>
              </w:rPr>
            </w:pPr>
            <w:r w:rsidRPr="00CA034B">
              <w:rPr>
                <w:b/>
                <w:bCs/>
              </w:rPr>
              <w:t>Asiste (Si/No)</w:t>
            </w:r>
          </w:p>
        </w:tc>
      </w:tr>
      <w:tr w:rsidR="00CA034B" w:rsidRPr="00CA034B" w:rsidTr="00160BF8">
        <w:trPr>
          <w:jc w:val="center"/>
        </w:trPr>
        <w:tc>
          <w:tcPr>
            <w:tcW w:w="2310" w:type="pct"/>
          </w:tcPr>
          <w:p w:rsidR="00CA034B" w:rsidRPr="00CA034B" w:rsidRDefault="00CA034B" w:rsidP="00160BF8">
            <w:pPr>
              <w:rPr>
                <w:lang w:val="es-CL"/>
              </w:rPr>
            </w:pPr>
            <w:r w:rsidRPr="00CA034B">
              <w:rPr>
                <w:lang w:val="es-CL"/>
              </w:rPr>
              <w:t>Celso Lagos</w:t>
            </w:r>
          </w:p>
        </w:tc>
        <w:tc>
          <w:tcPr>
            <w:tcW w:w="2690" w:type="pct"/>
          </w:tcPr>
          <w:p w:rsidR="00CA034B" w:rsidRPr="00CA034B" w:rsidRDefault="00CA034B" w:rsidP="00160BF8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lang w:val="es-CL"/>
              </w:rPr>
            </w:pPr>
            <w:r w:rsidRPr="00CA034B">
              <w:rPr>
                <w:lang w:val="es-CL"/>
              </w:rPr>
              <w:t>Si</w:t>
            </w:r>
          </w:p>
        </w:tc>
      </w:tr>
      <w:tr w:rsidR="00CA034B" w:rsidRPr="00CA034B" w:rsidTr="00160BF8">
        <w:trPr>
          <w:jc w:val="center"/>
        </w:trPr>
        <w:tc>
          <w:tcPr>
            <w:tcW w:w="2310" w:type="pct"/>
          </w:tcPr>
          <w:p w:rsidR="00CA034B" w:rsidRPr="00CA034B" w:rsidRDefault="00CA034B" w:rsidP="00160BF8">
            <w:pPr>
              <w:rPr>
                <w:lang w:val="es-CL"/>
              </w:rPr>
            </w:pPr>
            <w:r w:rsidRPr="00CA034B">
              <w:rPr>
                <w:lang w:val="es-CL"/>
              </w:rPr>
              <w:t>Diego Madariaga</w:t>
            </w:r>
          </w:p>
        </w:tc>
        <w:tc>
          <w:tcPr>
            <w:tcW w:w="2690" w:type="pct"/>
          </w:tcPr>
          <w:p w:rsidR="00CA034B" w:rsidRPr="00CA034B" w:rsidRDefault="00CA034B" w:rsidP="00160BF8">
            <w:pPr>
              <w:jc w:val="center"/>
              <w:rPr>
                <w:lang w:val="es-CL"/>
              </w:rPr>
            </w:pPr>
            <w:r w:rsidRPr="00CA034B">
              <w:rPr>
                <w:lang w:val="es-CL"/>
              </w:rPr>
              <w:t>Si</w:t>
            </w:r>
          </w:p>
        </w:tc>
      </w:tr>
      <w:tr w:rsidR="00CA034B" w:rsidRPr="00CA034B" w:rsidTr="00160BF8">
        <w:trPr>
          <w:jc w:val="center"/>
        </w:trPr>
        <w:tc>
          <w:tcPr>
            <w:tcW w:w="2310" w:type="pct"/>
          </w:tcPr>
          <w:p w:rsidR="00CA034B" w:rsidRPr="00CA034B" w:rsidRDefault="00CA034B" w:rsidP="00160BF8">
            <w:pPr>
              <w:rPr>
                <w:lang w:val="es-CL"/>
              </w:rPr>
            </w:pPr>
            <w:r w:rsidRPr="00CA034B">
              <w:rPr>
                <w:lang w:val="es-CL"/>
              </w:rPr>
              <w:t>Jordán Donoso</w:t>
            </w:r>
          </w:p>
        </w:tc>
        <w:tc>
          <w:tcPr>
            <w:tcW w:w="2690" w:type="pct"/>
          </w:tcPr>
          <w:p w:rsidR="00CA034B" w:rsidRPr="00CA034B" w:rsidRDefault="00CA034B" w:rsidP="00160BF8">
            <w:pPr>
              <w:jc w:val="center"/>
              <w:rPr>
                <w:lang w:val="es-CL"/>
              </w:rPr>
            </w:pPr>
            <w:r w:rsidRPr="00CA034B">
              <w:rPr>
                <w:lang w:val="es-CL"/>
              </w:rPr>
              <w:t>Si</w:t>
            </w:r>
          </w:p>
        </w:tc>
      </w:tr>
      <w:tr w:rsidR="00CA034B" w:rsidRPr="00CA034B" w:rsidTr="00160BF8">
        <w:trPr>
          <w:jc w:val="center"/>
        </w:trPr>
        <w:tc>
          <w:tcPr>
            <w:tcW w:w="2310" w:type="pct"/>
          </w:tcPr>
          <w:p w:rsidR="00CA034B" w:rsidRPr="00CA034B" w:rsidRDefault="00CA034B" w:rsidP="00160BF8">
            <w:pPr>
              <w:rPr>
                <w:lang w:val="es-CL"/>
              </w:rPr>
            </w:pPr>
            <w:r w:rsidRPr="00CA034B">
              <w:rPr>
                <w:lang w:val="es-CL"/>
              </w:rPr>
              <w:t>Bastián Lillo</w:t>
            </w:r>
          </w:p>
        </w:tc>
        <w:tc>
          <w:tcPr>
            <w:tcW w:w="2690" w:type="pct"/>
          </w:tcPr>
          <w:p w:rsidR="00CA034B" w:rsidRPr="00CA034B" w:rsidRDefault="00CA034B" w:rsidP="00160BF8">
            <w:pPr>
              <w:jc w:val="center"/>
              <w:rPr>
                <w:lang w:val="es-CL"/>
              </w:rPr>
            </w:pPr>
            <w:r w:rsidRPr="00CA034B">
              <w:rPr>
                <w:lang w:val="es-CL"/>
              </w:rPr>
              <w:t>Si</w:t>
            </w:r>
          </w:p>
        </w:tc>
      </w:tr>
      <w:tr w:rsidR="00CA034B" w:rsidRPr="00CA034B" w:rsidTr="00160BF8">
        <w:trPr>
          <w:jc w:val="center"/>
        </w:trPr>
        <w:tc>
          <w:tcPr>
            <w:tcW w:w="2310" w:type="pct"/>
          </w:tcPr>
          <w:p w:rsidR="00CA034B" w:rsidRPr="00CA034B" w:rsidRDefault="00CA034B" w:rsidP="00160BF8">
            <w:pPr>
              <w:rPr>
                <w:lang w:val="es-CL"/>
              </w:rPr>
            </w:pPr>
            <w:r w:rsidRPr="00CA034B">
              <w:rPr>
                <w:lang w:val="es-CL"/>
              </w:rPr>
              <w:t>Diego Silva</w:t>
            </w:r>
          </w:p>
        </w:tc>
        <w:tc>
          <w:tcPr>
            <w:tcW w:w="2690" w:type="pct"/>
          </w:tcPr>
          <w:p w:rsidR="00CA034B" w:rsidRPr="00CA034B" w:rsidRDefault="00CA034B" w:rsidP="00160BF8">
            <w:pPr>
              <w:jc w:val="center"/>
              <w:rPr>
                <w:lang w:val="es-CL"/>
              </w:rPr>
            </w:pPr>
            <w:r w:rsidRPr="00CA034B">
              <w:rPr>
                <w:lang w:val="es-CL"/>
              </w:rPr>
              <w:t>Si</w:t>
            </w:r>
          </w:p>
        </w:tc>
      </w:tr>
    </w:tbl>
    <w:p w:rsidR="00CA034B" w:rsidRDefault="00CA034B" w:rsidP="00CA034B">
      <w:pPr>
        <w:rPr>
          <w:lang w:eastAsia="en-US"/>
        </w:rPr>
      </w:pPr>
    </w:p>
    <w:p w:rsidR="006659C3" w:rsidRDefault="006659C3" w:rsidP="006659C3">
      <w:pPr>
        <w:pStyle w:val="Ttulo1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6659C3">
        <w:rPr>
          <w:rFonts w:ascii="Verdana" w:hAnsi="Verdana"/>
          <w:sz w:val="24"/>
          <w:szCs w:val="24"/>
        </w:rPr>
        <w:t>Clasificación</w:t>
      </w:r>
    </w:p>
    <w:p w:rsidR="006659C3" w:rsidRPr="006659C3" w:rsidRDefault="006659C3" w:rsidP="006659C3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  <w:gridCol w:w="1807"/>
      </w:tblGrid>
      <w:tr w:rsidR="006659C3" w:rsidRPr="006659C3" w:rsidTr="00160BF8">
        <w:tc>
          <w:tcPr>
            <w:tcW w:w="1806" w:type="dxa"/>
            <w:shd w:val="clear" w:color="auto" w:fill="E7E6E6" w:themeFill="background2"/>
          </w:tcPr>
          <w:p w:rsidR="006659C3" w:rsidRPr="006659C3" w:rsidRDefault="006659C3" w:rsidP="00160BF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Informativa</w:t>
            </w:r>
          </w:p>
        </w:tc>
        <w:tc>
          <w:tcPr>
            <w:tcW w:w="1806" w:type="dxa"/>
            <w:shd w:val="clear" w:color="auto" w:fill="E7E6E6" w:themeFill="background2"/>
          </w:tcPr>
          <w:p w:rsidR="006659C3" w:rsidRPr="006659C3" w:rsidRDefault="006659C3" w:rsidP="00160BF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Avance</w:t>
            </w:r>
          </w:p>
        </w:tc>
        <w:tc>
          <w:tcPr>
            <w:tcW w:w="1806" w:type="dxa"/>
            <w:shd w:val="clear" w:color="auto" w:fill="E7E6E6" w:themeFill="background2"/>
          </w:tcPr>
          <w:p w:rsidR="006659C3" w:rsidRPr="006659C3" w:rsidRDefault="006659C3" w:rsidP="00160BF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Coordinación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6659C3" w:rsidRPr="006659C3" w:rsidRDefault="006659C3" w:rsidP="00160BF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Decisión</w:t>
            </w:r>
          </w:p>
        </w:tc>
        <w:tc>
          <w:tcPr>
            <w:tcW w:w="1807" w:type="dxa"/>
            <w:shd w:val="clear" w:color="auto" w:fill="E7E6E6" w:themeFill="background2"/>
          </w:tcPr>
          <w:p w:rsidR="006659C3" w:rsidRPr="006659C3" w:rsidRDefault="006659C3" w:rsidP="00160BF8">
            <w:pPr>
              <w:jc w:val="center"/>
              <w:rPr>
                <w:b/>
                <w:lang w:eastAsia="en-US"/>
              </w:rPr>
            </w:pPr>
            <w:r w:rsidRPr="006659C3">
              <w:rPr>
                <w:b/>
                <w:lang w:eastAsia="en-US"/>
              </w:rPr>
              <w:t>Otro</w:t>
            </w:r>
          </w:p>
        </w:tc>
      </w:tr>
      <w:tr w:rsidR="006659C3" w:rsidRPr="006659C3" w:rsidTr="00160BF8">
        <w:tc>
          <w:tcPr>
            <w:tcW w:w="1806" w:type="dxa"/>
          </w:tcPr>
          <w:p w:rsidR="006659C3" w:rsidRPr="006659C3" w:rsidRDefault="006659C3" w:rsidP="00160BF8">
            <w:pPr>
              <w:jc w:val="center"/>
              <w:rPr>
                <w:lang w:eastAsia="en-US"/>
              </w:rPr>
            </w:pPr>
            <w:r w:rsidRPr="006659C3"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6659C3" w:rsidRPr="006659C3" w:rsidRDefault="006659C3" w:rsidP="00160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6" w:type="dxa"/>
          </w:tcPr>
          <w:p w:rsidR="006659C3" w:rsidRPr="006659C3" w:rsidRDefault="006659C3" w:rsidP="00160B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X</w:t>
            </w:r>
          </w:p>
        </w:tc>
        <w:tc>
          <w:tcPr>
            <w:tcW w:w="1807" w:type="dxa"/>
          </w:tcPr>
          <w:p w:rsidR="006659C3" w:rsidRPr="006659C3" w:rsidRDefault="006659C3" w:rsidP="00160BF8">
            <w:pPr>
              <w:jc w:val="center"/>
              <w:rPr>
                <w:lang w:eastAsia="en-US"/>
              </w:rPr>
            </w:pPr>
          </w:p>
        </w:tc>
        <w:tc>
          <w:tcPr>
            <w:tcW w:w="1807" w:type="dxa"/>
          </w:tcPr>
          <w:p w:rsidR="006659C3" w:rsidRPr="006659C3" w:rsidRDefault="006659C3" w:rsidP="00160BF8">
            <w:pPr>
              <w:jc w:val="center"/>
              <w:rPr>
                <w:lang w:eastAsia="en-US"/>
              </w:rPr>
            </w:pPr>
          </w:p>
        </w:tc>
      </w:tr>
    </w:tbl>
    <w:p w:rsidR="006659C3" w:rsidRDefault="006659C3" w:rsidP="00CA034B">
      <w:pPr>
        <w:rPr>
          <w:lang w:eastAsia="en-US"/>
        </w:rPr>
      </w:pPr>
    </w:p>
    <w:p w:rsidR="006659C3" w:rsidRPr="00CA034B" w:rsidRDefault="006659C3" w:rsidP="00CA034B">
      <w:pPr>
        <w:rPr>
          <w:lang w:eastAsia="en-US"/>
        </w:rPr>
      </w:pPr>
    </w:p>
    <w:p w:rsidR="00CA034B" w:rsidRPr="00CA034B" w:rsidRDefault="00CA034B" w:rsidP="00CA034B">
      <w:pPr>
        <w:pStyle w:val="Ttulo1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CA034B">
        <w:rPr>
          <w:rFonts w:ascii="Verdana" w:hAnsi="Verdana"/>
          <w:sz w:val="24"/>
          <w:szCs w:val="24"/>
        </w:rPr>
        <w:t>Temas</w:t>
      </w:r>
    </w:p>
    <w:p w:rsidR="00CA034B" w:rsidRPr="00CA034B" w:rsidRDefault="00CA034B" w:rsidP="00CA034B">
      <w:pPr>
        <w:rPr>
          <w:lang w:eastAsia="en-US"/>
        </w:rPr>
      </w:pPr>
    </w:p>
    <w:p w:rsidR="00CA034B" w:rsidRPr="00CA034B" w:rsidRDefault="00005FBE" w:rsidP="00CA034B">
      <w:pPr>
        <w:rPr>
          <w:lang w:eastAsia="en-US"/>
        </w:rPr>
      </w:pPr>
      <w:r>
        <w:rPr>
          <w:lang w:eastAsia="en-US"/>
        </w:rPr>
        <w:t>Se llevó acabo el 06</w:t>
      </w:r>
      <w:r w:rsidR="00CA034B" w:rsidRPr="00CA034B">
        <w:rPr>
          <w:lang w:eastAsia="en-US"/>
        </w:rPr>
        <w:t xml:space="preserve"> de </w:t>
      </w:r>
      <w:r>
        <w:rPr>
          <w:lang w:eastAsia="en-US"/>
        </w:rPr>
        <w:t>septiembre</w:t>
      </w:r>
      <w:r w:rsidR="00CA034B" w:rsidRPr="00CA034B">
        <w:rPr>
          <w:lang w:eastAsia="en-US"/>
        </w:rPr>
        <w:t xml:space="preserve"> de 2016 en la sede de Duoc.</w:t>
      </w:r>
    </w:p>
    <w:p w:rsidR="00CA034B" w:rsidRPr="00CA034B" w:rsidRDefault="00CA034B" w:rsidP="00CA034B">
      <w:pPr>
        <w:rPr>
          <w:lang w:eastAsia="en-US"/>
        </w:rPr>
      </w:pPr>
      <w:r w:rsidRPr="00CA034B">
        <w:rPr>
          <w:lang w:eastAsia="en-US"/>
        </w:rPr>
        <w:t>Se discutió:</w:t>
      </w:r>
    </w:p>
    <w:p w:rsidR="00CA034B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CA034B">
        <w:rPr>
          <w:lang w:eastAsia="en-US"/>
        </w:rPr>
        <w:t>Se resolvieron dudas acerca del caso.</w:t>
      </w:r>
    </w:p>
    <w:p w:rsidR="00F709CB" w:rsidRPr="00CA034B" w:rsidRDefault="00F709CB" w:rsidP="00F709CB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Se discutieron las ambigüedades.</w:t>
      </w:r>
    </w:p>
    <w:p w:rsidR="00CA034B" w:rsidRDefault="00CA034B" w:rsidP="00CA034B">
      <w:pPr>
        <w:pStyle w:val="Prrafodelista"/>
        <w:numPr>
          <w:ilvl w:val="0"/>
          <w:numId w:val="33"/>
        </w:numPr>
        <w:rPr>
          <w:lang w:eastAsia="en-US"/>
        </w:rPr>
      </w:pPr>
      <w:r w:rsidRPr="00CA034B">
        <w:rPr>
          <w:lang w:eastAsia="en-US"/>
        </w:rPr>
        <w:t xml:space="preserve">Se </w:t>
      </w:r>
      <w:r w:rsidR="00F709CB">
        <w:rPr>
          <w:lang w:eastAsia="en-US"/>
        </w:rPr>
        <w:t>confirmaron</w:t>
      </w:r>
      <w:r w:rsidRPr="00CA034B">
        <w:rPr>
          <w:lang w:eastAsia="en-US"/>
        </w:rPr>
        <w:t xml:space="preserve"> las fechas de entrega de los entregables de cada uno de los miembros del equipo del proyecto.</w:t>
      </w:r>
    </w:p>
    <w:p w:rsidR="00794BDF" w:rsidRDefault="00314A9F" w:rsidP="00F709CB">
      <w:pPr>
        <w:pStyle w:val="Prrafodelista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Se vieron los avances de los entregables</w:t>
      </w:r>
      <w:r w:rsidR="00F709CB">
        <w:rPr>
          <w:lang w:eastAsia="en-US"/>
        </w:rPr>
        <w:t>.</w:t>
      </w:r>
    </w:p>
    <w:p w:rsidR="001227C7" w:rsidRDefault="001227C7" w:rsidP="001227C7">
      <w:pPr>
        <w:rPr>
          <w:lang w:eastAsia="en-US"/>
        </w:rPr>
      </w:pPr>
    </w:p>
    <w:p w:rsidR="00AB561F" w:rsidRDefault="00045320" w:rsidP="001227C7">
      <w:pPr>
        <w:rPr>
          <w:lang w:eastAsia="en-US"/>
        </w:rPr>
      </w:pPr>
      <w:r>
        <w:rPr>
          <w:lang w:eastAsia="en-US"/>
        </w:rPr>
        <w:t>Observaciones</w:t>
      </w:r>
      <w:r w:rsidR="00AB561F">
        <w:rPr>
          <w:lang w:eastAsia="en-US"/>
        </w:rPr>
        <w:t>:</w:t>
      </w:r>
    </w:p>
    <w:p w:rsidR="00AB561F" w:rsidRPr="00CA034B" w:rsidRDefault="00AB561F" w:rsidP="001227C7">
      <w:pPr>
        <w:rPr>
          <w:lang w:eastAsia="en-US"/>
        </w:rPr>
      </w:pPr>
      <w:r>
        <w:rPr>
          <w:lang w:eastAsia="en-US"/>
        </w:rPr>
        <w:t>En esta reunión se discutieron todas las dudas e ambigüedades del proyecto entre los miembros del equipo, además, se presentaron los avances de los entregables, para así realizar el debido seguimiento y control de estos.</w:t>
      </w:r>
    </w:p>
    <w:sectPr w:rsidR="00AB561F" w:rsidRPr="00CA034B" w:rsidSect="00A46B19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75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6EC" w:rsidRDefault="00D406EC">
      <w:r>
        <w:separator/>
      </w:r>
    </w:p>
  </w:endnote>
  <w:endnote w:type="continuationSeparator" w:id="0">
    <w:p w:rsidR="00D406EC" w:rsidRDefault="00D4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206"/>
      <w:gridCol w:w="5451"/>
      <w:gridCol w:w="1385"/>
    </w:tblGrid>
    <w:tr w:rsidR="00C962AF" w:rsidRPr="007F6811" w:rsidTr="007052C1">
      <w:tc>
        <w:tcPr>
          <w:tcW w:w="1220" w:type="pct"/>
        </w:tcPr>
        <w:p w:rsidR="00C962AF" w:rsidRPr="007F6811" w:rsidRDefault="00C962AF">
          <w:pPr>
            <w:ind w:right="360"/>
          </w:pPr>
        </w:p>
      </w:tc>
      <w:tc>
        <w:tcPr>
          <w:tcW w:w="3014" w:type="pct"/>
        </w:tcPr>
        <w:p w:rsidR="00C962AF" w:rsidRPr="007F6811" w:rsidRDefault="00C962AF">
          <w:pPr>
            <w:jc w:val="center"/>
          </w:pPr>
        </w:p>
      </w:tc>
      <w:tc>
        <w:tcPr>
          <w:tcW w:w="766" w:type="pct"/>
        </w:tcPr>
        <w:p w:rsidR="00C962AF" w:rsidRPr="007F6811" w:rsidRDefault="00C962AF">
          <w:pPr>
            <w:jc w:val="right"/>
          </w:pPr>
          <w:r w:rsidRPr="007F6811">
            <w:t xml:space="preserve">Página </w:t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PAGE </w:instrText>
          </w:r>
          <w:r w:rsidRPr="007F6811">
            <w:rPr>
              <w:rStyle w:val="Nmerodepgina"/>
            </w:rPr>
            <w:fldChar w:fldCharType="separate"/>
          </w:r>
          <w:r w:rsidR="007E575A">
            <w:rPr>
              <w:rStyle w:val="Nmerodepgina"/>
              <w:noProof/>
            </w:rPr>
            <w:t>5</w: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NUMPAGES </w:instrText>
          </w:r>
          <w:r w:rsidRPr="007F6811">
            <w:rPr>
              <w:rStyle w:val="Nmerodepgina"/>
            </w:rPr>
            <w:fldChar w:fldCharType="separate"/>
          </w:r>
          <w:r w:rsidR="007E575A">
            <w:rPr>
              <w:rStyle w:val="Nmerodepgina"/>
              <w:noProof/>
            </w:rPr>
            <w:instrText>5</w:instrTex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instrText xml:space="preserve"> PÁGINA </w:instrText>
          </w:r>
          <w:r w:rsidRPr="007F6811">
            <w:rPr>
              <w:rStyle w:val="Nmerodepgina"/>
            </w:rPr>
            <w:fldChar w:fldCharType="separate"/>
          </w:r>
          <w:r w:rsidRPr="007F6811">
            <w:rPr>
              <w:rStyle w:val="Nmerodepgina"/>
              <w:noProof/>
            </w:rPr>
            <w:t>29</w:t>
          </w:r>
          <w:r w:rsidRPr="007F6811">
            <w:rPr>
              <w:rStyle w:val="Nmerodepgina"/>
            </w:rPr>
            <w:fldChar w:fldCharType="end"/>
          </w:r>
        </w:p>
      </w:tc>
    </w:tr>
  </w:tbl>
  <w:p w:rsidR="00C962AF" w:rsidRDefault="00C96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6EC" w:rsidRDefault="00D406EC">
      <w:r>
        <w:separator/>
      </w:r>
    </w:p>
  </w:footnote>
  <w:footnote w:type="continuationSeparator" w:id="0">
    <w:p w:rsidR="00D406EC" w:rsidRDefault="00D40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060"/>
      <w:gridCol w:w="2966"/>
    </w:tblGrid>
    <w:tr w:rsidR="00C962AF" w:rsidRPr="008D6111" w:rsidTr="007052C1">
      <w:tc>
        <w:tcPr>
          <w:tcW w:w="3357" w:type="pct"/>
        </w:tcPr>
        <w:p w:rsidR="00C962AF" w:rsidRPr="00CA034B" w:rsidRDefault="00CA034B">
          <w:pPr>
            <w:pStyle w:val="Encabezado"/>
            <w:widowControl/>
            <w:tabs>
              <w:tab w:val="clear" w:pos="4320"/>
              <w:tab w:val="clear" w:pos="8640"/>
            </w:tabs>
            <w:spacing w:line="240" w:lineRule="auto"/>
            <w:rPr>
              <w:rFonts w:cs="Arial"/>
              <w:lang w:val="es-CL"/>
            </w:rPr>
          </w:pPr>
          <w:r>
            <w:rPr>
              <w:rFonts w:cs="Arial"/>
              <w:lang w:val="es-CL"/>
            </w:rPr>
            <w:t>Acta</w:t>
          </w:r>
          <w:r w:rsidR="00CE5ACB" w:rsidRPr="00CA034B">
            <w:rPr>
              <w:rFonts w:cs="Arial"/>
              <w:lang w:val="es-CL"/>
            </w:rPr>
            <w:t xml:space="preserve"> de Reunión</w:t>
          </w:r>
        </w:p>
      </w:tc>
      <w:tc>
        <w:tcPr>
          <w:tcW w:w="1643" w:type="pct"/>
        </w:tcPr>
        <w:p w:rsidR="00C962AF" w:rsidRPr="00CA034B" w:rsidRDefault="007E575A" w:rsidP="00226400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 xml:space="preserve">  Versión: 1.2</w:t>
          </w:r>
        </w:p>
      </w:tc>
    </w:tr>
    <w:tr w:rsidR="00C962AF" w:rsidRPr="008D6111" w:rsidTr="007052C1">
      <w:tc>
        <w:tcPr>
          <w:tcW w:w="3357" w:type="pct"/>
        </w:tcPr>
        <w:p w:rsidR="00C962AF" w:rsidRPr="00CA034B" w:rsidRDefault="00CE5ACB">
          <w:pPr>
            <w:rPr>
              <w:rFonts w:cs="Arial"/>
            </w:rPr>
          </w:pPr>
          <w:r w:rsidRPr="00CA034B">
            <w:rPr>
              <w:rFonts w:cs="Arial"/>
            </w:rPr>
            <w:t>Proyecto Escuela de Vuelo Escuadrilla</w:t>
          </w:r>
        </w:p>
      </w:tc>
      <w:tc>
        <w:tcPr>
          <w:tcW w:w="1643" w:type="pct"/>
        </w:tcPr>
        <w:p w:rsidR="00C962AF" w:rsidRPr="00CA034B" w:rsidRDefault="008D6111" w:rsidP="00226400">
          <w:pPr>
            <w:rPr>
              <w:rFonts w:cs="Arial"/>
            </w:rPr>
          </w:pPr>
          <w:r w:rsidRPr="00CA034B">
            <w:rPr>
              <w:rFonts w:cs="Arial"/>
            </w:rPr>
            <w:t xml:space="preserve">  Fecha: </w:t>
          </w:r>
          <w:r w:rsidR="00535C00" w:rsidRPr="00CA034B">
            <w:rPr>
              <w:rFonts w:cs="Arial"/>
            </w:rPr>
            <w:t>28-08-2016</w:t>
          </w:r>
        </w:p>
      </w:tc>
    </w:tr>
  </w:tbl>
  <w:p w:rsidR="00C962AF" w:rsidRDefault="00C962A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2AF" w:rsidRDefault="00C962AF" w:rsidP="002964BF">
    <w:pPr>
      <w:rPr>
        <w:sz w:val="24"/>
      </w:rPr>
    </w:pPr>
  </w:p>
  <w:p w:rsidR="00C962AF" w:rsidRDefault="00C962AF" w:rsidP="002964BF">
    <w:pPr>
      <w:pBdr>
        <w:top w:val="single" w:sz="6" w:space="1" w:color="auto"/>
      </w:pBdr>
      <w:rPr>
        <w:sz w:val="24"/>
      </w:rPr>
    </w:pPr>
  </w:p>
  <w:p w:rsidR="00C962AF" w:rsidRDefault="00C962AF" w:rsidP="00296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</w:t>
    </w:r>
    <w:r w:rsidR="00CA034B">
      <w:rPr>
        <w:rFonts w:ascii="Arial" w:hAnsi="Arial"/>
        <w:b/>
        <w:sz w:val="36"/>
      </w:rPr>
      <w:t>uoc</w:t>
    </w:r>
    <w:r>
      <w:rPr>
        <w:rFonts w:ascii="Arial" w:hAnsi="Arial"/>
        <w:b/>
        <w:sz w:val="36"/>
      </w:rPr>
      <w:t xml:space="preserve"> UC</w:t>
    </w:r>
  </w:p>
  <w:p w:rsidR="00C962AF" w:rsidRDefault="00C962AF" w:rsidP="002964BF">
    <w:pPr>
      <w:pBdr>
        <w:bottom w:val="single" w:sz="6" w:space="1" w:color="auto"/>
      </w:pBdr>
      <w:jc w:val="right"/>
      <w:rPr>
        <w:sz w:val="24"/>
      </w:rPr>
    </w:pPr>
  </w:p>
  <w:p w:rsidR="00C962AF" w:rsidRPr="001431C7" w:rsidRDefault="00C962AF" w:rsidP="002964BF">
    <w:pPr>
      <w:pStyle w:val="Encabezado"/>
      <w:tabs>
        <w:tab w:val="clear" w:pos="4320"/>
        <w:tab w:val="clear" w:pos="8640"/>
        <w:tab w:val="left" w:pos="13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8744E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9C9114B"/>
    <w:multiLevelType w:val="hybridMultilevel"/>
    <w:tmpl w:val="3776F9B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37F1"/>
    <w:multiLevelType w:val="multilevel"/>
    <w:tmpl w:val="8FF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06EE"/>
    <w:multiLevelType w:val="hybridMultilevel"/>
    <w:tmpl w:val="2C32FD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27224"/>
    <w:multiLevelType w:val="hybridMultilevel"/>
    <w:tmpl w:val="4948D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B7F2B"/>
    <w:multiLevelType w:val="multilevel"/>
    <w:tmpl w:val="BB4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93853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E910BA4"/>
    <w:multiLevelType w:val="hybridMultilevel"/>
    <w:tmpl w:val="64EC52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AC04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85A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A27B69"/>
    <w:multiLevelType w:val="multilevel"/>
    <w:tmpl w:val="9D0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26800"/>
    <w:multiLevelType w:val="hybridMultilevel"/>
    <w:tmpl w:val="2E9ED3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9072690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A250B78"/>
    <w:multiLevelType w:val="hybridMultilevel"/>
    <w:tmpl w:val="62A4B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6278C"/>
    <w:multiLevelType w:val="multilevel"/>
    <w:tmpl w:val="44C24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C0042FB"/>
    <w:multiLevelType w:val="hybridMultilevel"/>
    <w:tmpl w:val="B4C09A6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2C00FD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E4F1C52"/>
    <w:multiLevelType w:val="hybridMultilevel"/>
    <w:tmpl w:val="FD20532A"/>
    <w:lvl w:ilvl="0" w:tplc="14DC9F4E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382247A"/>
    <w:multiLevelType w:val="multilevel"/>
    <w:tmpl w:val="BF605480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InfoBlu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44AA7283"/>
    <w:multiLevelType w:val="hybridMultilevel"/>
    <w:tmpl w:val="9434F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8C607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F9728B7"/>
    <w:multiLevelType w:val="hybridMultilevel"/>
    <w:tmpl w:val="79063E1E"/>
    <w:lvl w:ilvl="0" w:tplc="E990F25A">
      <w:start w:val="3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CF785B"/>
    <w:multiLevelType w:val="hybridMultilevel"/>
    <w:tmpl w:val="D8FE2B8A"/>
    <w:lvl w:ilvl="0" w:tplc="8F5649C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A06B4"/>
    <w:multiLevelType w:val="hybridMultilevel"/>
    <w:tmpl w:val="981CE6F0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05858"/>
    <w:multiLevelType w:val="hybridMultilevel"/>
    <w:tmpl w:val="1DEC36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97CC1"/>
    <w:multiLevelType w:val="hybridMultilevel"/>
    <w:tmpl w:val="AFCCB9FC"/>
    <w:lvl w:ilvl="0" w:tplc="706C6A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C1C03"/>
    <w:multiLevelType w:val="hybridMultilevel"/>
    <w:tmpl w:val="0C3E07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43E02"/>
    <w:multiLevelType w:val="hybridMultilevel"/>
    <w:tmpl w:val="2D86E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A1626"/>
    <w:multiLevelType w:val="hybridMultilevel"/>
    <w:tmpl w:val="4948D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81C8B"/>
    <w:multiLevelType w:val="hybridMultilevel"/>
    <w:tmpl w:val="127C914E"/>
    <w:lvl w:ilvl="0" w:tplc="E990F25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A4ECF"/>
    <w:multiLevelType w:val="hybridMultilevel"/>
    <w:tmpl w:val="2A1CD35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FB046F"/>
    <w:multiLevelType w:val="hybridMultilevel"/>
    <w:tmpl w:val="6F6CE7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081676"/>
    <w:multiLevelType w:val="hybridMultilevel"/>
    <w:tmpl w:val="B406CFC4"/>
    <w:lvl w:ilvl="0" w:tplc="8622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D47EB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 w15:restartNumberingAfterBreak="0">
    <w:nsid w:val="7E6F312F"/>
    <w:multiLevelType w:val="hybridMultilevel"/>
    <w:tmpl w:val="4E0CA7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0"/>
  </w:num>
  <w:num w:numId="9">
    <w:abstractNumId w:val="21"/>
  </w:num>
  <w:num w:numId="10">
    <w:abstractNumId w:val="9"/>
  </w:num>
  <w:num w:numId="11">
    <w:abstractNumId w:val="35"/>
  </w:num>
  <w:num w:numId="12">
    <w:abstractNumId w:val="22"/>
  </w:num>
  <w:num w:numId="13">
    <w:abstractNumId w:val="36"/>
  </w:num>
  <w:num w:numId="14">
    <w:abstractNumId w:val="20"/>
  </w:num>
  <w:num w:numId="15">
    <w:abstractNumId w:val="33"/>
  </w:num>
  <w:num w:numId="16">
    <w:abstractNumId w:val="32"/>
  </w:num>
  <w:num w:numId="17">
    <w:abstractNumId w:val="15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11"/>
  </w:num>
  <w:num w:numId="21">
    <w:abstractNumId w:val="31"/>
  </w:num>
  <w:num w:numId="22">
    <w:abstractNumId w:val="23"/>
  </w:num>
  <w:num w:numId="23">
    <w:abstractNumId w:val="16"/>
  </w:num>
  <w:num w:numId="24">
    <w:abstractNumId w:val="18"/>
  </w:num>
  <w:num w:numId="25">
    <w:abstractNumId w:val="24"/>
  </w:num>
  <w:num w:numId="26">
    <w:abstractNumId w:val="29"/>
  </w:num>
  <w:num w:numId="27">
    <w:abstractNumId w:val="14"/>
  </w:num>
  <w:num w:numId="28">
    <w:abstractNumId w:val="25"/>
  </w:num>
  <w:num w:numId="29">
    <w:abstractNumId w:val="27"/>
  </w:num>
  <w:num w:numId="30">
    <w:abstractNumId w:val="2"/>
  </w:num>
  <w:num w:numId="31">
    <w:abstractNumId w:val="19"/>
  </w:num>
  <w:num w:numId="32">
    <w:abstractNumId w:val="5"/>
  </w:num>
  <w:num w:numId="33">
    <w:abstractNumId w:val="28"/>
  </w:num>
  <w:num w:numId="34">
    <w:abstractNumId w:val="26"/>
  </w:num>
  <w:num w:numId="35">
    <w:abstractNumId w:val="30"/>
  </w:num>
  <w:num w:numId="36">
    <w:abstractNumId w:val="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C5"/>
    <w:rsid w:val="00005FBE"/>
    <w:rsid w:val="00033A11"/>
    <w:rsid w:val="00045320"/>
    <w:rsid w:val="000878FD"/>
    <w:rsid w:val="000C0036"/>
    <w:rsid w:val="000F1898"/>
    <w:rsid w:val="00114659"/>
    <w:rsid w:val="001227C7"/>
    <w:rsid w:val="0018765E"/>
    <w:rsid w:val="00226400"/>
    <w:rsid w:val="002605CD"/>
    <w:rsid w:val="00261673"/>
    <w:rsid w:val="00277B55"/>
    <w:rsid w:val="002964BF"/>
    <w:rsid w:val="002D1074"/>
    <w:rsid w:val="002D22CB"/>
    <w:rsid w:val="00314A9F"/>
    <w:rsid w:val="003322EA"/>
    <w:rsid w:val="00336A60"/>
    <w:rsid w:val="00343285"/>
    <w:rsid w:val="003525A9"/>
    <w:rsid w:val="00363134"/>
    <w:rsid w:val="00371B28"/>
    <w:rsid w:val="00383733"/>
    <w:rsid w:val="003D37AB"/>
    <w:rsid w:val="003D3DDD"/>
    <w:rsid w:val="003E623F"/>
    <w:rsid w:val="003E6F99"/>
    <w:rsid w:val="003F79BC"/>
    <w:rsid w:val="00444C3C"/>
    <w:rsid w:val="00445DF4"/>
    <w:rsid w:val="0044679D"/>
    <w:rsid w:val="00453E64"/>
    <w:rsid w:val="004639B4"/>
    <w:rsid w:val="004941D0"/>
    <w:rsid w:val="0049454A"/>
    <w:rsid w:val="004A1A34"/>
    <w:rsid w:val="004D1382"/>
    <w:rsid w:val="004D6904"/>
    <w:rsid w:val="004E3E44"/>
    <w:rsid w:val="004E7308"/>
    <w:rsid w:val="00534F96"/>
    <w:rsid w:val="00535C00"/>
    <w:rsid w:val="00557413"/>
    <w:rsid w:val="00561984"/>
    <w:rsid w:val="0058739E"/>
    <w:rsid w:val="005E4B3C"/>
    <w:rsid w:val="00613006"/>
    <w:rsid w:val="0063397A"/>
    <w:rsid w:val="00642C74"/>
    <w:rsid w:val="00643044"/>
    <w:rsid w:val="00645B02"/>
    <w:rsid w:val="006659C3"/>
    <w:rsid w:val="00671343"/>
    <w:rsid w:val="00692A78"/>
    <w:rsid w:val="00693897"/>
    <w:rsid w:val="00694A25"/>
    <w:rsid w:val="006A6F80"/>
    <w:rsid w:val="006C3DD7"/>
    <w:rsid w:val="006D4E15"/>
    <w:rsid w:val="007036AE"/>
    <w:rsid w:val="007052C1"/>
    <w:rsid w:val="007174FC"/>
    <w:rsid w:val="0073092A"/>
    <w:rsid w:val="007417B9"/>
    <w:rsid w:val="00773C2E"/>
    <w:rsid w:val="00794BDF"/>
    <w:rsid w:val="007A5E09"/>
    <w:rsid w:val="007E1CB4"/>
    <w:rsid w:val="007E3C33"/>
    <w:rsid w:val="007E575A"/>
    <w:rsid w:val="007F6811"/>
    <w:rsid w:val="008677B8"/>
    <w:rsid w:val="008924C5"/>
    <w:rsid w:val="008D6111"/>
    <w:rsid w:val="008E14AB"/>
    <w:rsid w:val="009044E0"/>
    <w:rsid w:val="0092012C"/>
    <w:rsid w:val="009415DA"/>
    <w:rsid w:val="00971293"/>
    <w:rsid w:val="00971B39"/>
    <w:rsid w:val="00981343"/>
    <w:rsid w:val="00996EDD"/>
    <w:rsid w:val="009B2B30"/>
    <w:rsid w:val="00A379F4"/>
    <w:rsid w:val="00A46B19"/>
    <w:rsid w:val="00A61DA1"/>
    <w:rsid w:val="00A729A1"/>
    <w:rsid w:val="00A779AD"/>
    <w:rsid w:val="00A802CE"/>
    <w:rsid w:val="00A97AD0"/>
    <w:rsid w:val="00AB561F"/>
    <w:rsid w:val="00B13755"/>
    <w:rsid w:val="00B26BE6"/>
    <w:rsid w:val="00B356A1"/>
    <w:rsid w:val="00B627AF"/>
    <w:rsid w:val="00BA6C68"/>
    <w:rsid w:val="00BA7EEC"/>
    <w:rsid w:val="00BB4DB3"/>
    <w:rsid w:val="00BB67E1"/>
    <w:rsid w:val="00C200FD"/>
    <w:rsid w:val="00C2137D"/>
    <w:rsid w:val="00C32B81"/>
    <w:rsid w:val="00C5700B"/>
    <w:rsid w:val="00C6072C"/>
    <w:rsid w:val="00C962AF"/>
    <w:rsid w:val="00CA034B"/>
    <w:rsid w:val="00CE0AA4"/>
    <w:rsid w:val="00CE5ACB"/>
    <w:rsid w:val="00D11BBE"/>
    <w:rsid w:val="00D122CC"/>
    <w:rsid w:val="00D26A2A"/>
    <w:rsid w:val="00D406EC"/>
    <w:rsid w:val="00D558C7"/>
    <w:rsid w:val="00D80097"/>
    <w:rsid w:val="00D8407D"/>
    <w:rsid w:val="00D929EA"/>
    <w:rsid w:val="00DA4AB9"/>
    <w:rsid w:val="00DB2283"/>
    <w:rsid w:val="00E65F28"/>
    <w:rsid w:val="00E766E7"/>
    <w:rsid w:val="00ED6248"/>
    <w:rsid w:val="00F12588"/>
    <w:rsid w:val="00F27050"/>
    <w:rsid w:val="00F709CB"/>
    <w:rsid w:val="00F72262"/>
    <w:rsid w:val="00F74436"/>
    <w:rsid w:val="00F9746D"/>
    <w:rsid w:val="00FB4CA7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C7D649"/>
  <w15:chartTrackingRefBased/>
  <w15:docId w15:val="{43962296-D662-4018-BCFB-C40128C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4B"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rsid w:val="00C2137D"/>
    <w:pPr>
      <w:keepNext/>
      <w:spacing w:before="240" w:after="240"/>
      <w:outlineLvl w:val="2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link w:val="EncabezadoCar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1227C7"/>
    <w:pPr>
      <w:widowControl w:val="0"/>
      <w:numPr>
        <w:ilvl w:val="5"/>
        <w:numId w:val="31"/>
      </w:numPr>
      <w:spacing w:after="120" w:line="240" w:lineRule="atLeast"/>
      <w:ind w:left="-108"/>
    </w:pPr>
    <w:rPr>
      <w:iCs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645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45B02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A6C68"/>
    <w:pPr>
      <w:ind w:left="400"/>
    </w:pPr>
    <w:rPr>
      <w:rFonts w:ascii="Times New Roman" w:hAnsi="Times New Roman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BA6C68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BA6C68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BA6C68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BA6C68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BA6C68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BA6C68"/>
    <w:pPr>
      <w:ind w:left="1600"/>
    </w:pPr>
    <w:rPr>
      <w:rFonts w:ascii="Times New Roman" w:hAnsi="Times New Roman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26400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CL" w:eastAsia="es-CL"/>
    </w:rPr>
  </w:style>
  <w:style w:type="paragraph" w:styleId="NormalWeb">
    <w:name w:val="Normal (Web)"/>
    <w:basedOn w:val="Normal"/>
    <w:uiPriority w:val="99"/>
    <w:unhideWhenUsed/>
    <w:rsid w:val="00643044"/>
    <w:pPr>
      <w:spacing w:before="100" w:beforeAutospacing="1" w:after="100" w:afterAutospacing="1"/>
    </w:pPr>
    <w:rPr>
      <w:rFonts w:ascii="Times New Roman" w:hAnsi="Times New Roman"/>
      <w:sz w:val="24"/>
      <w:lang w:val="es-CL" w:eastAsia="es-CL"/>
    </w:rPr>
  </w:style>
  <w:style w:type="table" w:styleId="Tablaconcuadrcula">
    <w:name w:val="Table Grid"/>
    <w:basedOn w:val="Tablanormal"/>
    <w:uiPriority w:val="39"/>
    <w:rsid w:val="0070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6B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5700B"/>
  </w:style>
  <w:style w:type="paragraph" w:styleId="Subttulo">
    <w:name w:val="Subtitle"/>
    <w:basedOn w:val="Normal"/>
    <w:link w:val="SubttuloCar"/>
    <w:qFormat/>
    <w:rsid w:val="00535C00"/>
    <w:pPr>
      <w:widowControl w:val="0"/>
      <w:numPr>
        <w:ilvl w:val="5"/>
      </w:numPr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535C00"/>
    <w:rPr>
      <w:rFonts w:ascii="Arial" w:hAnsi="Arial"/>
      <w:i/>
      <w:sz w:val="36"/>
      <w:lang w:val="en-AU" w:eastAsia="en-US"/>
    </w:rPr>
  </w:style>
  <w:style w:type="character" w:customStyle="1" w:styleId="Ttulo1Car">
    <w:name w:val="Título 1 Car"/>
    <w:basedOn w:val="Fuentedeprrafopredeter"/>
    <w:link w:val="Ttulo1"/>
    <w:rsid w:val="00CA034B"/>
    <w:rPr>
      <w:rFonts w:ascii="Arial" w:hAnsi="Arial"/>
      <w:b/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CA034B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EspecificacionDeReqsDe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58D2D-5BFA-4101-B0BD-D85ECCBA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EspecificacionDeReqsDeSW.dot</Template>
  <TotalTime>79</TotalTime>
  <Pages>5</Pages>
  <Words>426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Especificación de Requerimientos de Software</vt:lpstr>
    </vt:vector>
  </TitlesOfParts>
  <Company>Proyecto Tutelkan</Company>
  <LinksUpToDate>false</LinksUpToDate>
  <CharactersWithSpaces>2767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_Toc231363785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_Toc231363784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_Toc231363783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_Toc231363782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_Toc231363781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_Toc231363780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_Toc231363779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_Toc231363778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_Toc231363777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_Toc231363776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_Toc231363775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_Toc231363774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_Toc231363773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_Toc231363772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_Toc231363771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_Toc231363770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_Toc231363769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_Toc231363768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Pandemonium</dc:creator>
  <cp:keywords/>
  <dc:description/>
  <cp:lastModifiedBy>Pandemonium</cp:lastModifiedBy>
  <cp:revision>8</cp:revision>
  <cp:lastPrinted>1900-01-01T03:00:00Z</cp:lastPrinted>
  <dcterms:created xsi:type="dcterms:W3CDTF">2016-08-28T19:40:00Z</dcterms:created>
  <dcterms:modified xsi:type="dcterms:W3CDTF">2016-09-09T03:23:00Z</dcterms:modified>
</cp:coreProperties>
</file>